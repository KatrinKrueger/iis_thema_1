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4E8" w:rsidRPr="00EA37A9" w:rsidRDefault="00A533BC" w:rsidP="00836FA3">
      <w:pPr>
        <w:pStyle w:val="000SessionTitle"/>
        <w:tabs>
          <w:tab w:val="left" w:pos="8305"/>
        </w:tabs>
        <w:spacing w:before="240"/>
        <w:ind w:left="0"/>
        <w:jc w:val="center"/>
        <w:rPr>
          <w:szCs w:val="40"/>
        </w:rPr>
      </w:pPr>
      <w:r>
        <w:rPr>
          <w:szCs w:val="40"/>
        </w:rPr>
        <w:t>Gesamt</w:t>
      </w:r>
      <w:r w:rsidR="00393FB2">
        <w:rPr>
          <w:szCs w:val="40"/>
        </w:rPr>
        <w:t xml:space="preserve"> </w:t>
      </w:r>
      <w:r>
        <w:rPr>
          <w:szCs w:val="40"/>
        </w:rPr>
        <w:t>überschrift</w:t>
      </w:r>
    </w:p>
    <w:p w:rsidR="00BF085B" w:rsidRPr="00EA37A9" w:rsidRDefault="00BF085B" w:rsidP="001804EA">
      <w:pPr>
        <w:pStyle w:val="002ExercisesSolutionsSpeakerCompany"/>
        <w:ind w:left="0"/>
        <w:rPr>
          <w:lang w:val="de-DE"/>
        </w:rPr>
      </w:pPr>
    </w:p>
    <w:p w:rsidR="00302DFD" w:rsidRPr="00EA37A9" w:rsidRDefault="00302DFD">
      <w:pPr>
        <w:rPr>
          <w:lang w:eastAsia="en-US"/>
        </w:rPr>
      </w:pPr>
      <w:r w:rsidRPr="00EA37A9">
        <w:rPr>
          <w:b/>
          <w:caps/>
          <w:lang w:eastAsia="en-US"/>
        </w:rPr>
        <w:br w:type="page"/>
      </w:r>
    </w:p>
    <w:p w:rsidR="005F5521" w:rsidRPr="00EA37A9" w:rsidRDefault="00EA37A9" w:rsidP="005F5521">
      <w:pPr>
        <w:pStyle w:val="01Headline"/>
        <w:rPr>
          <w:lang w:val="de-DE"/>
        </w:rPr>
      </w:pPr>
      <w:r w:rsidRPr="00EA37A9">
        <w:rPr>
          <w:lang w:val="de-DE"/>
        </w:rPr>
        <w:lastRenderedPageBreak/>
        <w:t>Teil</w:t>
      </w:r>
      <w:bookmarkStart w:id="0" w:name="_GoBack"/>
      <w:bookmarkEnd w:id="0"/>
      <w:r w:rsidR="00B02E95" w:rsidRPr="00EA37A9">
        <w:rPr>
          <w:lang w:val="de-DE"/>
        </w:rPr>
        <w:t xml:space="preserve"> 1</w:t>
      </w:r>
      <w:r w:rsidR="005F5521" w:rsidRPr="00EA37A9">
        <w:rPr>
          <w:lang w:val="de-DE"/>
        </w:rPr>
        <w:t xml:space="preserve">: </w:t>
      </w:r>
      <w:r w:rsidR="00A533BC" w:rsidRPr="00A533BC">
        <w:rPr>
          <w:szCs w:val="40"/>
          <w:lang w:val="de-DE"/>
        </w:rPr>
        <w:t>Projekt mit einer neuen Dependency</w:t>
      </w:r>
      <w:r w:rsidR="00393FB2">
        <w:rPr>
          <w:szCs w:val="40"/>
          <w:lang w:val="de-DE"/>
        </w:rPr>
        <w:t xml:space="preserve"> (Hier LOG4J)</w:t>
      </w:r>
      <w:r w:rsidR="005F5521" w:rsidRPr="00EA37A9">
        <w:rPr>
          <w:lang w:val="de-DE"/>
        </w:rPr>
        <w:br/>
      </w:r>
    </w:p>
    <w:p w:rsidR="005704BE" w:rsidRPr="00EA37A9" w:rsidRDefault="005704BE" w:rsidP="00106370">
      <w:pPr>
        <w:pStyle w:val="02BodyCopy"/>
        <w:rPr>
          <w:sz w:val="22"/>
          <w:szCs w:val="22"/>
          <w:lang w:val="de-DE"/>
        </w:rPr>
      </w:pPr>
    </w:p>
    <w:tbl>
      <w:tblPr>
        <w:tblStyle w:val="Tabellenraster"/>
        <w:tblpPr w:leftFromText="141" w:rightFromText="141" w:vertAnchor="text" w:tblpY="1"/>
        <w:tblOverlap w:val="never"/>
        <w:tblW w:w="10297" w:type="dxa"/>
        <w:tblLayout w:type="fixed"/>
        <w:tblLook w:val="04A0" w:firstRow="1" w:lastRow="0" w:firstColumn="1" w:lastColumn="0" w:noHBand="0" w:noVBand="1"/>
      </w:tblPr>
      <w:tblGrid>
        <w:gridCol w:w="3509"/>
        <w:gridCol w:w="6788"/>
      </w:tblGrid>
      <w:tr w:rsidR="005704BE" w:rsidRPr="00B07DAA" w:rsidTr="00121649">
        <w:trPr>
          <w:trHeight w:val="583"/>
        </w:trPr>
        <w:tc>
          <w:tcPr>
            <w:tcW w:w="1704" w:type="pct"/>
            <w:tcBorders>
              <w:top w:val="nil"/>
              <w:left w:val="nil"/>
              <w:bottom w:val="single" w:sz="18" w:space="0" w:color="auto"/>
              <w:right w:val="single" w:sz="4" w:space="0" w:color="FFFFFF" w:themeColor="background1"/>
            </w:tcBorders>
            <w:shd w:val="clear" w:color="auto" w:fill="F0AB00" w:themeFill="accent1"/>
            <w:tcMar>
              <w:top w:w="0" w:type="dxa"/>
              <w:bottom w:w="0" w:type="dxa"/>
            </w:tcMar>
            <w:vAlign w:val="center"/>
          </w:tcPr>
          <w:p w:rsidR="005704BE" w:rsidRPr="00B07DAA" w:rsidRDefault="005704BE" w:rsidP="005704BE">
            <w:pPr>
              <w:pStyle w:val="031TableSubheadline"/>
              <w:rPr>
                <w:b/>
              </w:rPr>
            </w:pPr>
            <w:r w:rsidRPr="00B07DAA">
              <w:rPr>
                <w:b/>
              </w:rPr>
              <w:t>Explanation</w:t>
            </w:r>
          </w:p>
        </w:tc>
        <w:tc>
          <w:tcPr>
            <w:tcW w:w="3296" w:type="pct"/>
            <w:tcBorders>
              <w:top w:val="nil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0AB00" w:themeFill="accent1"/>
            <w:tcMar>
              <w:top w:w="0" w:type="dxa"/>
              <w:bottom w:w="0" w:type="dxa"/>
            </w:tcMar>
            <w:vAlign w:val="center"/>
          </w:tcPr>
          <w:p w:rsidR="005704BE" w:rsidRPr="00B07DAA" w:rsidRDefault="005704BE" w:rsidP="005704BE">
            <w:pPr>
              <w:pStyle w:val="031TableSubheadline"/>
              <w:rPr>
                <w:b/>
              </w:rPr>
            </w:pPr>
            <w:r w:rsidRPr="00B07DAA">
              <w:rPr>
                <w:b/>
              </w:rPr>
              <w:t>Screenshot</w:t>
            </w:r>
          </w:p>
        </w:tc>
      </w:tr>
      <w:tr w:rsidR="0073468D" w:rsidRPr="00B07DAA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623CDF" w:rsidRPr="00623CDF" w:rsidRDefault="00047791" w:rsidP="00623CDF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Rechtsklick in den Project Explorer</w:t>
            </w:r>
          </w:p>
          <w:p w:rsidR="00623CDF" w:rsidRPr="00623CDF" w:rsidRDefault="00623CDF" w:rsidP="00623CDF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</w:t>
            </w:r>
            <w:r w:rsidR="00047791" w:rsidRPr="00623CDF">
              <w:rPr>
                <w:rFonts w:asciiTheme="minorHAnsi" w:hAnsiTheme="minorHAnsi" w:cstheme="minorHAnsi"/>
                <w:szCs w:val="20"/>
                <w:lang w:val="de-DE"/>
              </w:rPr>
              <w:t>New</w:t>
            </w:r>
          </w:p>
          <w:p w:rsidR="00047791" w:rsidRPr="00623CDF" w:rsidRDefault="00623CDF" w:rsidP="00623CDF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</w:t>
            </w:r>
            <w:r w:rsidR="00047791"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Other… 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BF085B" w:rsidRDefault="00393FB2" w:rsidP="005704BE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  <w:szCs w:val="40"/>
              </w:rPr>
              <w:drawing>
                <wp:inline distT="0" distB="0" distL="0" distR="0" wp14:anchorId="28228B0E" wp14:editId="503D6051">
                  <wp:extent cx="3914775" cy="1940065"/>
                  <wp:effectExtent l="0" t="0" r="0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629" cy="196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AA3" w:rsidRPr="00444AA3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623CDF" w:rsidRPr="00623CDF" w:rsidRDefault="00047791" w:rsidP="00623CDF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Auswahl im </w:t>
            </w:r>
            <w:proofErr w:type="spellStart"/>
            <w:r w:rsidR="00623CDF">
              <w:rPr>
                <w:rFonts w:asciiTheme="minorHAnsi" w:hAnsiTheme="minorHAnsi" w:cstheme="minorHAnsi"/>
                <w:szCs w:val="20"/>
                <w:lang w:val="de-DE"/>
              </w:rPr>
              <w:t>W</w:t>
            </w: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izzard</w:t>
            </w:r>
            <w:proofErr w:type="spellEnd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: Maven Project</w:t>
            </w:r>
          </w:p>
          <w:p w:rsidR="00047791" w:rsidRPr="00623CDF" w:rsidRDefault="00623CDF" w:rsidP="00623CDF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</w:t>
            </w:r>
            <w:r w:rsidR="00047791" w:rsidRPr="00623CDF">
              <w:rPr>
                <w:rFonts w:asciiTheme="minorHAnsi" w:hAnsiTheme="minorHAnsi" w:cstheme="minorHAnsi"/>
                <w:szCs w:val="20"/>
                <w:lang w:val="de-DE"/>
              </w:rPr>
              <w:t>Next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444AA3" w:rsidRPr="00047791" w:rsidRDefault="00393FB2" w:rsidP="00EA37A9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  <w:szCs w:val="40"/>
              </w:rPr>
              <w:drawing>
                <wp:inline distT="0" distB="0" distL="0" distR="0" wp14:anchorId="3FA57D96" wp14:editId="4ACFB3BD">
                  <wp:extent cx="3248025" cy="3202062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990" cy="321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7A9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623CDF" w:rsidRPr="00623CDF" w:rsidRDefault="00047791" w:rsidP="00623CDF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623CDF">
              <w:rPr>
                <w:rFonts w:asciiTheme="minorHAnsi" w:hAnsiTheme="minorHAnsi" w:cstheme="minorHAnsi"/>
                <w:szCs w:val="20"/>
              </w:rPr>
              <w:lastRenderedPageBreak/>
              <w:t>Im</w:t>
            </w:r>
            <w:proofErr w:type="spellEnd"/>
            <w:r w:rsidRPr="00623CDF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623CDF">
              <w:rPr>
                <w:rFonts w:asciiTheme="minorHAnsi" w:hAnsiTheme="minorHAnsi" w:cstheme="minorHAnsi"/>
                <w:szCs w:val="20"/>
              </w:rPr>
              <w:t>nächten</w:t>
            </w:r>
            <w:proofErr w:type="spellEnd"/>
            <w:r w:rsidRPr="00623CDF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623CDF">
              <w:rPr>
                <w:rFonts w:asciiTheme="minorHAnsi" w:hAnsiTheme="minorHAnsi" w:cstheme="minorHAnsi"/>
                <w:szCs w:val="20"/>
              </w:rPr>
              <w:t>Schritt</w:t>
            </w:r>
            <w:proofErr w:type="spellEnd"/>
            <w:r w:rsidRPr="00623CDF">
              <w:rPr>
                <w:rFonts w:asciiTheme="minorHAnsi" w:hAnsiTheme="minorHAnsi" w:cstheme="minorHAnsi"/>
                <w:szCs w:val="20"/>
              </w:rPr>
              <w:t xml:space="preserve"> „Create a simple project (skip archetype </w:t>
            </w:r>
            <w:proofErr w:type="gramStart"/>
            <w:r w:rsidRPr="00623CDF">
              <w:rPr>
                <w:rFonts w:asciiTheme="minorHAnsi" w:hAnsiTheme="minorHAnsi" w:cstheme="minorHAnsi"/>
                <w:szCs w:val="20"/>
              </w:rPr>
              <w:t>selection)“</w:t>
            </w:r>
            <w:proofErr w:type="gramEnd"/>
            <w:r w:rsidRPr="00623CDF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623CDF">
              <w:rPr>
                <w:rFonts w:asciiTheme="minorHAnsi" w:hAnsiTheme="minorHAnsi" w:cstheme="minorHAnsi"/>
                <w:szCs w:val="20"/>
              </w:rPr>
              <w:t>anwählen</w:t>
            </w:r>
            <w:proofErr w:type="spellEnd"/>
          </w:p>
          <w:p w:rsidR="00F52644" w:rsidRPr="00623CDF" w:rsidRDefault="00623CDF" w:rsidP="00623CDF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</w:rPr>
            </w:pPr>
            <w:r w:rsidRPr="00623CDF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</w:t>
            </w:r>
            <w:r w:rsidR="00F52644" w:rsidRPr="00623CDF">
              <w:rPr>
                <w:rFonts w:asciiTheme="minorHAnsi" w:hAnsiTheme="minorHAnsi" w:cstheme="minorHAnsi"/>
                <w:szCs w:val="20"/>
              </w:rPr>
              <w:t>Next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EA37A9" w:rsidRPr="00047791" w:rsidRDefault="00393FB2" w:rsidP="00EA37A9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  <w:r>
              <w:rPr>
                <w:noProof/>
                <w:szCs w:val="40"/>
              </w:rPr>
              <w:drawing>
                <wp:inline distT="0" distB="0" distL="0" distR="0" wp14:anchorId="1E956A0C" wp14:editId="651218FC">
                  <wp:extent cx="3133725" cy="3069333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568" cy="307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7A9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EA37A9" w:rsidRPr="00623CDF" w:rsidRDefault="00047791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623CDF">
              <w:rPr>
                <w:rFonts w:asciiTheme="minorHAnsi" w:hAnsiTheme="minorHAnsi" w:cstheme="minorHAnsi"/>
                <w:szCs w:val="20"/>
              </w:rPr>
              <w:t xml:space="preserve">Group ID </w:t>
            </w:r>
            <w:proofErr w:type="spellStart"/>
            <w:r w:rsidRPr="00623CDF">
              <w:rPr>
                <w:rFonts w:asciiTheme="minorHAnsi" w:hAnsiTheme="minorHAnsi" w:cstheme="minorHAnsi"/>
                <w:szCs w:val="20"/>
              </w:rPr>
              <w:t>setzen</w:t>
            </w:r>
            <w:proofErr w:type="spellEnd"/>
            <w:r w:rsidRPr="00623CDF">
              <w:rPr>
                <w:rFonts w:asciiTheme="minorHAnsi" w:hAnsiTheme="minorHAnsi" w:cstheme="minorHAnsi"/>
                <w:szCs w:val="20"/>
              </w:rPr>
              <w:t>: “MavenTest-Log4J”</w:t>
            </w:r>
          </w:p>
          <w:p w:rsidR="00047791" w:rsidRPr="00623CDF" w:rsidRDefault="00047791" w:rsidP="00047791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proofErr w:type="spellStart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Artifact</w:t>
            </w:r>
            <w:proofErr w:type="spellEnd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ID und Namen auf </w:t>
            </w:r>
            <w:proofErr w:type="gramStart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den selben</w:t>
            </w:r>
            <w:proofErr w:type="gramEnd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Wert setzen</w:t>
            </w:r>
          </w:p>
          <w:p w:rsidR="00047791" w:rsidRPr="00623CDF" w:rsidRDefault="00047791" w:rsidP="00047791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Parent Project Sektion leer lassen.</w:t>
            </w:r>
          </w:p>
          <w:p w:rsidR="00623CDF" w:rsidRPr="00623CDF" w:rsidRDefault="00047791" w:rsidP="00623CDF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Optional eine Beschreibung Einfügen</w:t>
            </w:r>
            <w:r w:rsidR="00F52644" w:rsidRPr="00623CDF">
              <w:rPr>
                <w:rFonts w:asciiTheme="minorHAnsi" w:hAnsiTheme="minorHAnsi" w:cstheme="minorHAnsi"/>
                <w:szCs w:val="20"/>
                <w:lang w:val="de-DE"/>
              </w:rPr>
              <w:t>.</w:t>
            </w:r>
          </w:p>
          <w:p w:rsidR="00F52644" w:rsidRPr="00623CDF" w:rsidRDefault="00623CDF" w:rsidP="00623CDF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</w:t>
            </w:r>
            <w:r w:rsidR="00F52644" w:rsidRPr="00623CDF">
              <w:rPr>
                <w:rFonts w:asciiTheme="minorHAnsi" w:hAnsiTheme="minorHAnsi" w:cstheme="minorHAnsi"/>
                <w:szCs w:val="20"/>
                <w:lang w:val="de-DE"/>
              </w:rPr>
              <w:t>Finish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3B0CA1" w:rsidRPr="00047791" w:rsidRDefault="00393FB2" w:rsidP="005704BE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b/>
                <w:caps/>
                <w:noProof/>
                <w:lang w:eastAsia="en-US"/>
              </w:rPr>
              <w:drawing>
                <wp:inline distT="0" distB="0" distL="0" distR="0" wp14:anchorId="266DA005" wp14:editId="56A0AE6A">
                  <wp:extent cx="2857500" cy="2812641"/>
                  <wp:effectExtent l="0" t="0" r="0" b="698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058" cy="2825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623CDF" w:rsidRDefault="008A5D1C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Doppelklick auf pom.xml</w:t>
            </w:r>
          </w:p>
          <w:p w:rsidR="00AE73FA" w:rsidRPr="00623CDF" w:rsidRDefault="00AE73FA" w:rsidP="00AE73FA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Bei den Tabs im unteren Bereich des Fensters auf </w:t>
            </w:r>
            <w:proofErr w:type="spellStart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Dependencies</w:t>
            </w:r>
            <w:proofErr w:type="spellEnd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wechseln</w:t>
            </w:r>
          </w:p>
          <w:p w:rsidR="00AE73FA" w:rsidRPr="00623CDF" w:rsidRDefault="00AE73FA" w:rsidP="00AE73FA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Theme="minorHAnsi" w:hAnsiTheme="minorHAnsi" w:cstheme="minorHAnsi"/>
                <w:b/>
                <w:szCs w:val="20"/>
                <w:lang w:val="de-DE"/>
              </w:rPr>
              <w:t>Anmerkung</w:t>
            </w: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: Dieser Abschnitt tendiert dazu visuelle </w:t>
            </w:r>
            <w:proofErr w:type="spellStart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glitches</w:t>
            </w:r>
            <w:proofErr w:type="spellEnd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zu verursachen.</w:t>
            </w: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br/>
              <w:t xml:space="preserve">Wenn nötig kurz zurück auf </w:t>
            </w:r>
            <w:proofErr w:type="spellStart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Overview</w:t>
            </w:r>
            <w:proofErr w:type="spellEnd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wechseln, dann zurück auf </w:t>
            </w:r>
            <w:proofErr w:type="spellStart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Dependencies</w:t>
            </w:r>
            <w:proofErr w:type="spellEnd"/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162560</wp:posOffset>
                      </wp:positionV>
                      <wp:extent cx="476250" cy="314325"/>
                      <wp:effectExtent l="0" t="0" r="19050" b="28575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3143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9EB314" id="Ellipse 7" o:spid="_x0000_s1026" style="position:absolute;margin-left:133.9pt;margin-top:12.8pt;width:37.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173220" cy="17018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529" cy="170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623CDF" w:rsidRDefault="00AE73FA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lastRenderedPageBreak/>
              <w:t xml:space="preserve">Im linken </w:t>
            </w:r>
            <w:proofErr w:type="spellStart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Dependencies</w:t>
            </w:r>
            <w:proofErr w:type="spellEnd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Abschnitt auf „Add“ klicken, es öffnet sich folgender Dialog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52750" cy="3557048"/>
                  <wp:effectExtent l="0" t="0" r="0" b="571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642" cy="357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623CDF" w:rsidRDefault="00AE73FA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In dem Suchfenster „log4j“ eingeben, nicht mit Enter </w:t>
            </w:r>
            <w:proofErr w:type="gramStart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>bestätigen</w:t>
            </w:r>
            <w:proofErr w:type="gramEnd"/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t xml:space="preserve"> sondern einfach kurz warten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95600" cy="3533585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522" cy="354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623CDF" w:rsidRDefault="00AE73FA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623CDF">
              <w:rPr>
                <w:rFonts w:asciiTheme="minorHAnsi" w:hAnsiTheme="minorHAnsi" w:cstheme="minorHAnsi"/>
                <w:szCs w:val="20"/>
                <w:lang w:val="de-DE"/>
              </w:rPr>
              <w:lastRenderedPageBreak/>
              <w:t>log4j mit einfachem klick auswählen und nachdem die Text Felder automatisch befüllt wurden auf ok drücken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86075" cy="3525473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810" cy="35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9A64D9" w:rsidRDefault="00AE73FA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Möglicherweise tritt jetzt wieder ein </w:t>
            </w:r>
            <w:r w:rsidR="00393FB2">
              <w:rPr>
                <w:rFonts w:asciiTheme="minorHAnsi" w:hAnsiTheme="minorHAnsi" w:cstheme="minorHAnsi"/>
                <w:szCs w:val="20"/>
                <w:lang w:val="de-DE"/>
              </w:rPr>
              <w:t>v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isueller </w:t>
            </w:r>
            <w:proofErr w:type="spellStart"/>
            <w:r w:rsidR="00393FB2">
              <w:rPr>
                <w:rFonts w:asciiTheme="minorHAnsi" w:hAnsiTheme="minorHAnsi" w:cstheme="minorHAnsi"/>
                <w:szCs w:val="20"/>
                <w:lang w:val="de-DE"/>
              </w:rPr>
              <w:t>G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litch</w:t>
            </w:r>
            <w:proofErr w:type="spell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auf, welcher den im nächsten Schritt benötigten „Add“ Button verdeckt</w:t>
            </w:r>
            <w:r w:rsidR="00623CDF" w:rsidRPr="009A64D9">
              <w:rPr>
                <w:rFonts w:asciiTheme="minorHAnsi" w:hAnsiTheme="minorHAnsi" w:cstheme="minorHAnsi"/>
                <w:szCs w:val="20"/>
                <w:lang w:val="de-DE"/>
              </w:rPr>
              <w:t>: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</w:t>
            </w:r>
            <w:r w:rsidR="00623CDF" w:rsidRPr="009A64D9">
              <w:rPr>
                <w:rFonts w:asciiTheme="minorHAnsi" w:hAnsiTheme="minorHAnsi" w:cstheme="minorHAnsi"/>
                <w:szCs w:val="20"/>
                <w:lang w:val="de-DE"/>
              </w:rPr>
              <w:t>K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urz auf </w:t>
            </w:r>
            <w:proofErr w:type="spell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Overview</w:t>
            </w:r>
            <w:proofErr w:type="spell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, dann zurück auf </w:t>
            </w:r>
            <w:proofErr w:type="spell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Dependencies</w:t>
            </w:r>
            <w:proofErr w:type="spell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wechseln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393FB2" w:rsidRPr="00047791" w:rsidRDefault="00393FB2" w:rsidP="00393FB2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F33BE7" wp14:editId="394DDD64">
                      <wp:simplePos x="0" y="0"/>
                      <wp:positionH relativeFrom="column">
                        <wp:posOffset>3807460</wp:posOffset>
                      </wp:positionH>
                      <wp:positionV relativeFrom="paragraph">
                        <wp:posOffset>160020</wp:posOffset>
                      </wp:positionV>
                      <wp:extent cx="476250" cy="314325"/>
                      <wp:effectExtent l="0" t="0" r="19050" b="28575"/>
                      <wp:wrapNone/>
                      <wp:docPr id="27" name="El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3143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4EDE6" id="Ellipse 27" o:spid="_x0000_s1026" style="position:absolute;margin-left:299.8pt;margin-top:12.6pt;width:37.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199662" cy="17145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5004" cy="1716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9A64D9" w:rsidRDefault="00623CDF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Nun rechts unter </w:t>
            </w:r>
            <w:proofErr w:type="spell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Dependency</w:t>
            </w:r>
            <w:proofErr w:type="spell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Management auf Add drücken, es öffnet sich wieder ein ähnlicher Dialog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24125" cy="30914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406" cy="310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623CDF" w:rsidRPr="009A64D9" w:rsidRDefault="00623CDF" w:rsidP="00623CDF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lastRenderedPageBreak/>
              <w:t xml:space="preserve">Wie oben log4j über die </w:t>
            </w:r>
            <w:r w:rsidR="00393FB2">
              <w:rPr>
                <w:rFonts w:asciiTheme="minorHAnsi" w:hAnsiTheme="minorHAnsi" w:cstheme="minorHAnsi"/>
                <w:szCs w:val="20"/>
                <w:lang w:val="de-DE"/>
              </w:rPr>
              <w:t>S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uche auswählen</w:t>
            </w:r>
          </w:p>
          <w:p w:rsidR="00836FA3" w:rsidRPr="009A64D9" w:rsidRDefault="00623CDF" w:rsidP="00623CDF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ok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393FB2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71725" cy="2896449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008" cy="2899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3FB2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A0ADFA" wp14:editId="5D3F0EE9">
                  <wp:extent cx="4173220" cy="1699895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3220" cy="169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9A64D9" w:rsidRDefault="00623CDF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In den Package Explorer wechseln und Rechtsklick auf </w:t>
            </w:r>
            <w:proofErr w:type="spell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src</w:t>
            </w:r>
            <w:proofErr w:type="spell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/</w:t>
            </w:r>
            <w:proofErr w:type="spell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main</w:t>
            </w:r>
            <w:proofErr w:type="spell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/</w:t>
            </w:r>
            <w:proofErr w:type="spell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java</w:t>
            </w:r>
            <w:proofErr w:type="spellEnd"/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66950" cy="1952625"/>
                  <wp:effectExtent l="0" t="0" r="0" b="952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623CDF" w:rsidRPr="009A64D9" w:rsidRDefault="00623CDF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="Segoe UI Symbol" w:hAnsi="Segoe UI Symbol" w:cs="Segoe UI Symbol"/>
                <w:szCs w:val="20"/>
                <w:lang w:val="de-DE"/>
              </w:rPr>
              <w:lastRenderedPageBreak/>
              <w:t>⭢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New </w:t>
            </w:r>
          </w:p>
          <w:p w:rsidR="00836FA3" w:rsidRPr="009A64D9" w:rsidRDefault="00623CDF" w:rsidP="00623CDF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Class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95550" cy="3449798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695" cy="345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9A64D9" w:rsidRDefault="00623CDF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Als Namen </w:t>
            </w:r>
            <w:proofErr w:type="spell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LoggingProgram</w:t>
            </w:r>
            <w:proofErr w:type="spell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eingeben</w:t>
            </w:r>
          </w:p>
          <w:p w:rsidR="00007B04" w:rsidRPr="009A64D9" w:rsidRDefault="00007B04" w:rsidP="00007B04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Finish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90750" cy="2824774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37" cy="2829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9A64D9" w:rsidRDefault="00007B04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lastRenderedPageBreak/>
              <w:t xml:space="preserve">Code mit dem Inhalt von LoggingProgram.java aus </w:t>
            </w:r>
            <w:proofErr w:type="spell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Moodle</w:t>
            </w:r>
            <w:proofErr w:type="spell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ersetzen</w:t>
            </w:r>
          </w:p>
          <w:p w:rsidR="00007B04" w:rsidRPr="009A64D9" w:rsidRDefault="00007B04" w:rsidP="00007B04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A533BC">
              <w:rPr>
                <w:rFonts w:asciiTheme="minorHAnsi" w:hAnsiTheme="minorHAnsi" w:cstheme="minorHAnsi"/>
                <w:b/>
                <w:szCs w:val="20"/>
                <w:lang w:val="de-DE"/>
              </w:rPr>
              <w:t>Anmerkung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: Nicht in Panik </w:t>
            </w:r>
            <w:proofErr w:type="gram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geraten</w:t>
            </w:r>
            <w:proofErr w:type="gram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wenn </w:t>
            </w:r>
            <w:proofErr w:type="spell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IntelliJ</w:t>
            </w:r>
            <w:proofErr w:type="spell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die Imports noch nicht kennt.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300192"/>
                  <wp:effectExtent l="0" t="0" r="0" b="508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065" cy="23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A533BC" w:rsidRPr="00A533BC" w:rsidRDefault="00A533BC" w:rsidP="00836FA3">
            <w:pPr>
              <w:pStyle w:val="032TableBodCcopy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  <w:lang w:val="de-DE"/>
              </w:rPr>
            </w:pPr>
            <w:r w:rsidRPr="00A533BC">
              <w:rPr>
                <w:rFonts w:asciiTheme="minorHAnsi" w:hAnsiTheme="minorHAnsi" w:cstheme="minorHAnsi"/>
                <w:szCs w:val="20"/>
                <w:lang w:val="de-DE"/>
              </w:rPr>
              <w:t>Strg + Shift + S</w:t>
            </w:r>
            <w:r>
              <w:rPr>
                <w:rFonts w:asciiTheme="minorHAnsi" w:hAnsiTheme="minorHAnsi" w:cstheme="minorHAnsi"/>
                <w:szCs w:val="20"/>
                <w:lang w:val="de-DE"/>
              </w:rPr>
              <w:t xml:space="preserve"> drücken</w:t>
            </w:r>
            <w:r w:rsidRPr="00A533BC">
              <w:rPr>
                <w:rFonts w:asciiTheme="minorHAnsi" w:hAnsiTheme="minorHAnsi" w:cstheme="minorHAnsi"/>
                <w:szCs w:val="20"/>
                <w:lang w:val="de-DE"/>
              </w:rPr>
              <w:t xml:space="preserve"> um alle</w:t>
            </w:r>
            <w:r>
              <w:rPr>
                <w:rFonts w:asciiTheme="minorHAnsi" w:hAnsiTheme="minorHAnsi" w:cstheme="minorHAnsi"/>
                <w:szCs w:val="20"/>
                <w:lang w:val="de-DE"/>
              </w:rPr>
              <w:t xml:space="preserve"> Änderungen zu speichern</w:t>
            </w:r>
            <w:r w:rsidR="00393FB2">
              <w:rPr>
                <w:rFonts w:asciiTheme="minorHAnsi" w:hAnsiTheme="minorHAnsi" w:cstheme="minorHAnsi"/>
                <w:szCs w:val="20"/>
                <w:lang w:val="de-DE"/>
              </w:rPr>
              <w:t>!</w:t>
            </w:r>
          </w:p>
          <w:p w:rsidR="00836FA3" w:rsidRPr="009A64D9" w:rsidRDefault="00007B04" w:rsidP="00A533BC">
            <w:pPr>
              <w:pStyle w:val="032TableBodCcopy"/>
              <w:ind w:left="720"/>
              <w:rPr>
                <w:rFonts w:asciiTheme="minorHAnsi" w:hAnsiTheme="minorHAnsi" w:cstheme="minorHAnsi"/>
                <w:szCs w:val="20"/>
                <w:lang w:val="de-DE"/>
              </w:rPr>
            </w:pP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Rechtsklick auf das </w:t>
            </w:r>
            <w:proofErr w:type="gram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Projekt </w:t>
            </w:r>
            <w:r w:rsidRPr="009A64D9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Run</w:t>
            </w:r>
            <w:proofErr w:type="gramEnd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As </w:t>
            </w:r>
            <w:r w:rsidRPr="009A64D9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 </w:t>
            </w:r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 xml:space="preserve">Maven </w:t>
            </w:r>
            <w:proofErr w:type="spellStart"/>
            <w:r w:rsidRPr="009A64D9">
              <w:rPr>
                <w:rFonts w:asciiTheme="minorHAnsi" w:hAnsiTheme="minorHAnsi" w:cstheme="minorHAnsi"/>
                <w:szCs w:val="20"/>
                <w:lang w:val="de-DE"/>
              </w:rPr>
              <w:t>install</w:t>
            </w:r>
            <w:proofErr w:type="spellEnd"/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33625" cy="3188317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908" cy="319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047791" w:rsidRDefault="009A64D9" w:rsidP="00836FA3">
            <w:pPr>
              <w:pStyle w:val="032TableBodCcopy"/>
              <w:numPr>
                <w:ilvl w:val="0"/>
                <w:numId w:val="17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  <w:r>
              <w:rPr>
                <w:rFonts w:ascii="Times New Roman" w:hAnsi="Times New Roman" w:cs="Times New Roman"/>
                <w:szCs w:val="20"/>
                <w:lang w:val="de-DE"/>
              </w:rPr>
              <w:t>Im Konsolenfenster sollte nun BUILD SUCCESS erscheinen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2228" cy="1209675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5731" cy="1210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Default="009A64D9" w:rsidP="00836FA3">
            <w:pPr>
              <w:pStyle w:val="032TableBodCcopy"/>
              <w:numPr>
                <w:ilvl w:val="0"/>
                <w:numId w:val="17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  <w:r>
              <w:rPr>
                <w:rFonts w:ascii="Times New Roman" w:hAnsi="Times New Roman" w:cs="Times New Roman"/>
                <w:szCs w:val="20"/>
                <w:lang w:val="de-DE"/>
              </w:rPr>
              <w:lastRenderedPageBreak/>
              <w:t>Rechtsklick auf LoggingProgram.java</w:t>
            </w:r>
          </w:p>
          <w:p w:rsidR="009A64D9" w:rsidRDefault="009A64D9" w:rsidP="009A64D9">
            <w:pPr>
              <w:pStyle w:val="032TableBodCcopy"/>
              <w:ind w:left="720"/>
              <w:rPr>
                <w:rFonts w:ascii="Segoe UI Symbol" w:hAnsi="Segoe UI Symbol" w:cs="Segoe UI Symbol"/>
                <w:szCs w:val="20"/>
                <w:lang w:val="de-DE"/>
              </w:rPr>
            </w:pPr>
            <w:r w:rsidRPr="009A64D9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>
              <w:rPr>
                <w:rFonts w:ascii="Segoe UI Symbol" w:hAnsi="Segoe UI Symbol" w:cs="Segoe UI Symbol"/>
                <w:szCs w:val="20"/>
                <w:lang w:val="de-DE"/>
              </w:rPr>
              <w:t xml:space="preserve"> Run As</w:t>
            </w:r>
          </w:p>
          <w:p w:rsidR="009A64D9" w:rsidRDefault="009A64D9" w:rsidP="009A64D9">
            <w:pPr>
              <w:pStyle w:val="032TableBodCcopy"/>
              <w:ind w:left="720"/>
              <w:rPr>
                <w:rFonts w:ascii="Segoe UI Symbol" w:hAnsi="Segoe UI Symbol" w:cs="Segoe UI Symbol"/>
                <w:szCs w:val="20"/>
                <w:lang w:val="de-DE"/>
              </w:rPr>
            </w:pPr>
            <w:r w:rsidRPr="009A64D9">
              <w:rPr>
                <w:rFonts w:ascii="Segoe UI Symbol" w:hAnsi="Segoe UI Symbol" w:cs="Segoe UI Symbol"/>
                <w:szCs w:val="20"/>
                <w:lang w:val="de-DE"/>
              </w:rPr>
              <w:t>⭢</w:t>
            </w:r>
            <w:r>
              <w:rPr>
                <w:rFonts w:ascii="Segoe UI Symbol" w:hAnsi="Segoe UI Symbol" w:cs="Segoe UI Symbol"/>
                <w:szCs w:val="20"/>
                <w:lang w:val="de-DE"/>
              </w:rPr>
              <w:t xml:space="preserve"> Java </w:t>
            </w:r>
            <w:proofErr w:type="spellStart"/>
            <w:r>
              <w:rPr>
                <w:rFonts w:ascii="Segoe UI Symbol" w:hAnsi="Segoe UI Symbol" w:cs="Segoe UI Symbol"/>
                <w:szCs w:val="20"/>
                <w:lang w:val="de-DE"/>
              </w:rPr>
              <w:t>Application</w:t>
            </w:r>
            <w:proofErr w:type="spellEnd"/>
          </w:p>
          <w:p w:rsidR="00A533BC" w:rsidRPr="00047791" w:rsidRDefault="00A533BC" w:rsidP="009A64D9">
            <w:pPr>
              <w:pStyle w:val="032TableBodCcopy"/>
              <w:ind w:left="720"/>
              <w:rPr>
                <w:rFonts w:ascii="Times New Roman" w:hAnsi="Times New Roman" w:cs="Times New Roman"/>
                <w:szCs w:val="20"/>
                <w:lang w:val="de-DE"/>
              </w:rPr>
            </w:pPr>
            <w:r w:rsidRPr="00A533BC">
              <w:rPr>
                <w:rFonts w:ascii="Times New Roman" w:hAnsi="Times New Roman" w:cs="Times New Roman"/>
                <w:b/>
                <w:szCs w:val="20"/>
                <w:lang w:val="de-DE"/>
              </w:rPr>
              <w:t>Anmerkung</w:t>
            </w:r>
            <w:r>
              <w:rPr>
                <w:rFonts w:ascii="Times New Roman" w:hAnsi="Times New Roman" w:cs="Times New Roman"/>
                <w:szCs w:val="20"/>
                <w:lang w:val="de-DE"/>
              </w:rPr>
              <w:t xml:space="preserve">: Falls ein Dialog erscheint ob ungespeicherte Änderungen gespeichert werden sollen, auf Ok drücken und dann nochmal Maven </w:t>
            </w:r>
            <w:proofErr w:type="spellStart"/>
            <w:r>
              <w:rPr>
                <w:rFonts w:ascii="Times New Roman" w:hAnsi="Times New Roman" w:cs="Times New Roman"/>
                <w:szCs w:val="20"/>
                <w:lang w:val="de-DE"/>
              </w:rPr>
              <w:t>install</w:t>
            </w:r>
            <w:proofErr w:type="spellEnd"/>
            <w:r>
              <w:rPr>
                <w:rFonts w:ascii="Times New Roman" w:hAnsi="Times New Roman" w:cs="Times New Roman"/>
                <w:szCs w:val="20"/>
                <w:lang w:val="de-DE"/>
              </w:rPr>
              <w:t xml:space="preserve"> ausführen, da die ungespeicherten Änderungen nicht mitkompiliert wurden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62175" cy="3169238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179" cy="3179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FA3" w:rsidRPr="00047791" w:rsidTr="00121649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047791" w:rsidRDefault="00A533BC" w:rsidP="00836FA3">
            <w:pPr>
              <w:pStyle w:val="032TableBodCcopy"/>
              <w:numPr>
                <w:ilvl w:val="0"/>
                <w:numId w:val="17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  <w:r>
              <w:rPr>
                <w:rFonts w:ascii="Times New Roman" w:hAnsi="Times New Roman" w:cs="Times New Roman"/>
                <w:szCs w:val="20"/>
                <w:lang w:val="de-DE"/>
              </w:rPr>
              <w:t>Ausgabe sollte folgendermaßen aussehen:</w:t>
            </w: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047791" w:rsidRDefault="00393FB2" w:rsidP="00836FA3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24150" cy="1283164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03" cy="1287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FA3" w:rsidRPr="00047791" w:rsidRDefault="00836FA3" w:rsidP="00703862">
      <w:pPr>
        <w:pStyle w:val="01Headline"/>
        <w:rPr>
          <w:lang w:val="de-DE"/>
        </w:rPr>
      </w:pPr>
    </w:p>
    <w:p w:rsidR="00836FA3" w:rsidRPr="00EA37A9" w:rsidRDefault="00836FA3" w:rsidP="00836FA3">
      <w:pPr>
        <w:pStyle w:val="01Headline"/>
        <w:rPr>
          <w:lang w:val="de-DE"/>
        </w:rPr>
      </w:pPr>
      <w:r w:rsidRPr="00EA37A9">
        <w:rPr>
          <w:lang w:val="de-DE"/>
        </w:rPr>
        <w:t>Teil</w:t>
      </w:r>
      <w:r>
        <w:rPr>
          <w:lang w:val="de-DE"/>
        </w:rPr>
        <w:t xml:space="preserve"> 2</w:t>
      </w:r>
      <w:r w:rsidRPr="00EA37A9">
        <w:rPr>
          <w:lang w:val="de-DE"/>
        </w:rPr>
        <w:t xml:space="preserve">: </w:t>
      </w:r>
      <w:r>
        <w:rPr>
          <w:lang w:val="de-DE"/>
        </w:rPr>
        <w:t>xxx</w:t>
      </w:r>
      <w:r w:rsidRPr="00EA37A9">
        <w:rPr>
          <w:lang w:val="de-DE"/>
        </w:rPr>
        <w:br/>
      </w:r>
    </w:p>
    <w:p w:rsidR="00836FA3" w:rsidRPr="00EA37A9" w:rsidRDefault="00836FA3" w:rsidP="00836FA3">
      <w:pPr>
        <w:pStyle w:val="02BodyCopy"/>
        <w:rPr>
          <w:sz w:val="22"/>
          <w:szCs w:val="22"/>
          <w:lang w:val="de-DE"/>
        </w:rPr>
      </w:pPr>
    </w:p>
    <w:tbl>
      <w:tblPr>
        <w:tblStyle w:val="Tabellenraster"/>
        <w:tblpPr w:leftFromText="141" w:rightFromText="141" w:vertAnchor="text" w:tblpY="1"/>
        <w:tblOverlap w:val="never"/>
        <w:tblW w:w="10297" w:type="dxa"/>
        <w:tblLayout w:type="fixed"/>
        <w:tblLook w:val="04A0" w:firstRow="1" w:lastRow="0" w:firstColumn="1" w:lastColumn="0" w:noHBand="0" w:noVBand="1"/>
      </w:tblPr>
      <w:tblGrid>
        <w:gridCol w:w="3509"/>
        <w:gridCol w:w="6788"/>
      </w:tblGrid>
      <w:tr w:rsidR="00836FA3" w:rsidRPr="00B07DAA" w:rsidTr="00640FA0">
        <w:trPr>
          <w:trHeight w:val="583"/>
        </w:trPr>
        <w:tc>
          <w:tcPr>
            <w:tcW w:w="1704" w:type="pct"/>
            <w:tcBorders>
              <w:top w:val="nil"/>
              <w:left w:val="nil"/>
              <w:bottom w:val="single" w:sz="18" w:space="0" w:color="auto"/>
              <w:right w:val="single" w:sz="4" w:space="0" w:color="FFFFFF" w:themeColor="background1"/>
            </w:tcBorders>
            <w:shd w:val="clear" w:color="auto" w:fill="F0AB00" w:themeFill="accent1"/>
            <w:tcMar>
              <w:top w:w="0" w:type="dxa"/>
              <w:bottom w:w="0" w:type="dxa"/>
            </w:tcMar>
            <w:vAlign w:val="center"/>
          </w:tcPr>
          <w:p w:rsidR="00836FA3" w:rsidRPr="00B07DAA" w:rsidRDefault="00836FA3" w:rsidP="00640FA0">
            <w:pPr>
              <w:pStyle w:val="031TableSubheadline"/>
              <w:rPr>
                <w:b/>
              </w:rPr>
            </w:pPr>
            <w:r w:rsidRPr="00B07DAA">
              <w:rPr>
                <w:b/>
              </w:rPr>
              <w:t>Explanation</w:t>
            </w:r>
          </w:p>
        </w:tc>
        <w:tc>
          <w:tcPr>
            <w:tcW w:w="3296" w:type="pct"/>
            <w:tcBorders>
              <w:top w:val="nil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0AB00" w:themeFill="accent1"/>
            <w:tcMar>
              <w:top w:w="0" w:type="dxa"/>
              <w:bottom w:w="0" w:type="dxa"/>
            </w:tcMar>
            <w:vAlign w:val="center"/>
          </w:tcPr>
          <w:p w:rsidR="00836FA3" w:rsidRPr="00B07DAA" w:rsidRDefault="00836FA3" w:rsidP="00640FA0">
            <w:pPr>
              <w:pStyle w:val="031TableSubheadline"/>
              <w:rPr>
                <w:b/>
              </w:rPr>
            </w:pPr>
            <w:r w:rsidRPr="00B07DAA">
              <w:rPr>
                <w:b/>
              </w:rPr>
              <w:t>Screenshot</w:t>
            </w:r>
          </w:p>
        </w:tc>
      </w:tr>
      <w:tr w:rsidR="00836FA3" w:rsidRPr="00B07DAA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8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</w:tbl>
    <w:p w:rsidR="00836FA3" w:rsidRDefault="00836FA3" w:rsidP="00836FA3">
      <w:pPr>
        <w:pStyle w:val="01Headline"/>
        <w:rPr>
          <w:lang w:val="de-DE"/>
        </w:rPr>
      </w:pPr>
    </w:p>
    <w:p w:rsidR="00836FA3" w:rsidRDefault="00836FA3">
      <w:pPr>
        <w:rPr>
          <w:rFonts w:ascii="Arial Black" w:hAnsi="Arial Black" w:cs="Arial"/>
          <w:b/>
          <w:caps/>
          <w:sz w:val="24"/>
          <w:szCs w:val="32"/>
        </w:rPr>
      </w:pPr>
    </w:p>
    <w:p w:rsidR="00836FA3" w:rsidRPr="00EA37A9" w:rsidRDefault="00836FA3" w:rsidP="00836FA3">
      <w:pPr>
        <w:pStyle w:val="01Headline"/>
        <w:rPr>
          <w:lang w:val="de-DE"/>
        </w:rPr>
      </w:pPr>
      <w:r w:rsidRPr="00EA37A9">
        <w:rPr>
          <w:lang w:val="de-DE"/>
        </w:rPr>
        <w:t>Teil</w:t>
      </w:r>
      <w:r>
        <w:rPr>
          <w:lang w:val="de-DE"/>
        </w:rPr>
        <w:t xml:space="preserve"> 3</w:t>
      </w:r>
      <w:r w:rsidRPr="00EA37A9">
        <w:rPr>
          <w:lang w:val="de-DE"/>
        </w:rPr>
        <w:t xml:space="preserve">: </w:t>
      </w:r>
      <w:r>
        <w:rPr>
          <w:lang w:val="de-DE"/>
        </w:rPr>
        <w:t>xxx</w:t>
      </w:r>
      <w:r w:rsidRPr="00EA37A9">
        <w:rPr>
          <w:lang w:val="de-DE"/>
        </w:rPr>
        <w:br/>
      </w:r>
    </w:p>
    <w:p w:rsidR="00836FA3" w:rsidRPr="00EA37A9" w:rsidRDefault="00836FA3" w:rsidP="00836FA3">
      <w:pPr>
        <w:pStyle w:val="02BodyCopy"/>
        <w:rPr>
          <w:sz w:val="22"/>
          <w:szCs w:val="22"/>
          <w:lang w:val="de-DE"/>
        </w:rPr>
      </w:pPr>
    </w:p>
    <w:tbl>
      <w:tblPr>
        <w:tblStyle w:val="Tabellenraster"/>
        <w:tblpPr w:leftFromText="141" w:rightFromText="141" w:vertAnchor="text" w:tblpY="1"/>
        <w:tblOverlap w:val="never"/>
        <w:tblW w:w="10297" w:type="dxa"/>
        <w:tblLayout w:type="fixed"/>
        <w:tblLook w:val="04A0" w:firstRow="1" w:lastRow="0" w:firstColumn="1" w:lastColumn="0" w:noHBand="0" w:noVBand="1"/>
      </w:tblPr>
      <w:tblGrid>
        <w:gridCol w:w="3509"/>
        <w:gridCol w:w="6788"/>
      </w:tblGrid>
      <w:tr w:rsidR="00836FA3" w:rsidRPr="00B07DAA" w:rsidTr="00640FA0">
        <w:trPr>
          <w:trHeight w:val="583"/>
        </w:trPr>
        <w:tc>
          <w:tcPr>
            <w:tcW w:w="1704" w:type="pct"/>
            <w:tcBorders>
              <w:top w:val="nil"/>
              <w:left w:val="nil"/>
              <w:bottom w:val="single" w:sz="18" w:space="0" w:color="auto"/>
              <w:right w:val="single" w:sz="4" w:space="0" w:color="FFFFFF" w:themeColor="background1"/>
            </w:tcBorders>
            <w:shd w:val="clear" w:color="auto" w:fill="F0AB00" w:themeFill="accent1"/>
            <w:tcMar>
              <w:top w:w="0" w:type="dxa"/>
              <w:bottom w:w="0" w:type="dxa"/>
            </w:tcMar>
            <w:vAlign w:val="center"/>
          </w:tcPr>
          <w:p w:rsidR="00836FA3" w:rsidRPr="00B07DAA" w:rsidRDefault="00836FA3" w:rsidP="00640FA0">
            <w:pPr>
              <w:pStyle w:val="031TableSubheadline"/>
              <w:rPr>
                <w:b/>
              </w:rPr>
            </w:pPr>
            <w:r w:rsidRPr="00B07DAA">
              <w:rPr>
                <w:b/>
              </w:rPr>
              <w:t>Explanation</w:t>
            </w:r>
          </w:p>
        </w:tc>
        <w:tc>
          <w:tcPr>
            <w:tcW w:w="3296" w:type="pct"/>
            <w:tcBorders>
              <w:top w:val="nil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0AB00" w:themeFill="accent1"/>
            <w:tcMar>
              <w:top w:w="0" w:type="dxa"/>
              <w:bottom w:w="0" w:type="dxa"/>
            </w:tcMar>
            <w:vAlign w:val="center"/>
          </w:tcPr>
          <w:p w:rsidR="00836FA3" w:rsidRPr="00B07DAA" w:rsidRDefault="00836FA3" w:rsidP="00640FA0">
            <w:pPr>
              <w:pStyle w:val="031TableSubheadline"/>
              <w:rPr>
                <w:b/>
              </w:rPr>
            </w:pPr>
            <w:r w:rsidRPr="00B07DAA">
              <w:rPr>
                <w:b/>
              </w:rPr>
              <w:t>Screenshot</w:t>
            </w:r>
          </w:p>
        </w:tc>
      </w:tr>
      <w:tr w:rsidR="00836FA3" w:rsidRPr="00B07DAA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Pr="00444A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  <w:lang w:val="en-US"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  <w:tr w:rsidR="00836FA3" w:rsidRPr="00444AA3" w:rsidTr="00640FA0">
        <w:tc>
          <w:tcPr>
            <w:tcW w:w="1704" w:type="pct"/>
            <w:tcBorders>
              <w:top w:val="single" w:sz="18" w:space="0" w:color="auto"/>
              <w:left w:val="nil"/>
              <w:bottom w:val="single" w:sz="18" w:space="0" w:color="auto"/>
            </w:tcBorders>
            <w:tcMar>
              <w:top w:w="108" w:type="dxa"/>
              <w:bottom w:w="108" w:type="dxa"/>
            </w:tcMar>
          </w:tcPr>
          <w:p w:rsidR="00836FA3" w:rsidRPr="00836FA3" w:rsidRDefault="00836FA3" w:rsidP="00836FA3">
            <w:pPr>
              <w:pStyle w:val="032TableBodCcopy"/>
              <w:numPr>
                <w:ilvl w:val="0"/>
                <w:numId w:val="19"/>
              </w:numPr>
              <w:rPr>
                <w:rFonts w:ascii="Times New Roman" w:hAnsi="Times New Roman" w:cs="Times New Roman"/>
                <w:szCs w:val="20"/>
                <w:lang w:val="de-DE"/>
              </w:rPr>
            </w:pPr>
          </w:p>
        </w:tc>
        <w:tc>
          <w:tcPr>
            <w:tcW w:w="3296" w:type="pct"/>
            <w:tcBorders>
              <w:top w:val="single" w:sz="18" w:space="0" w:color="auto"/>
              <w:bottom w:val="single" w:sz="18" w:space="0" w:color="auto"/>
              <w:right w:val="nil"/>
            </w:tcBorders>
            <w:tcMar>
              <w:top w:w="108" w:type="dxa"/>
              <w:bottom w:w="108" w:type="dxa"/>
            </w:tcMar>
          </w:tcPr>
          <w:p w:rsidR="00836FA3" w:rsidRDefault="00836FA3" w:rsidP="00640FA0">
            <w:pPr>
              <w:pStyle w:val="033TableBullet"/>
              <w:numPr>
                <w:ilvl w:val="0"/>
                <w:numId w:val="0"/>
              </w:numPr>
              <w:ind w:left="170" w:hanging="170"/>
              <w:rPr>
                <w:noProof/>
              </w:rPr>
            </w:pPr>
          </w:p>
        </w:tc>
      </w:tr>
    </w:tbl>
    <w:p w:rsidR="00836FA3" w:rsidRDefault="00836FA3" w:rsidP="00836FA3">
      <w:pPr>
        <w:pStyle w:val="01Headline"/>
        <w:rPr>
          <w:lang w:val="de-DE"/>
        </w:rPr>
      </w:pPr>
    </w:p>
    <w:sectPr w:rsidR="00836FA3" w:rsidSect="007D58D3">
      <w:headerReference w:type="first" r:id="rId28"/>
      <w:footerReference w:type="first" r:id="rId29"/>
      <w:pgSz w:w="11906" w:h="16838" w:code="9"/>
      <w:pgMar w:top="851" w:right="680" w:bottom="1701" w:left="680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CA4" w:rsidRDefault="006B0CA4">
      <w:r>
        <w:separator/>
      </w:r>
    </w:p>
  </w:endnote>
  <w:endnote w:type="continuationSeparator" w:id="0">
    <w:p w:rsidR="006B0CA4" w:rsidRDefault="006B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FolioLigh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ntonSans Book">
    <w:charset w:val="00"/>
    <w:family w:val="auto"/>
    <w:pitch w:val="variable"/>
    <w:sig w:usb0="A00002FF" w:usb1="5000A04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96A" w:rsidRDefault="0020596A" w:rsidP="00E4754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CA4" w:rsidRDefault="006B0CA4">
      <w:r>
        <w:separator/>
      </w:r>
    </w:p>
  </w:footnote>
  <w:footnote w:type="continuationSeparator" w:id="0">
    <w:p w:rsidR="006B0CA4" w:rsidRDefault="006B0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96A" w:rsidRPr="00352095" w:rsidRDefault="0020596A" w:rsidP="000C39EF">
    <w:pPr>
      <w:pStyle w:val="Copy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CB1"/>
    <w:multiLevelType w:val="hybridMultilevel"/>
    <w:tmpl w:val="CD748496"/>
    <w:lvl w:ilvl="0" w:tplc="DB40A2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2065"/>
    <w:multiLevelType w:val="hybridMultilevel"/>
    <w:tmpl w:val="B914CADC"/>
    <w:lvl w:ilvl="0" w:tplc="17A8D4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A72A8"/>
    <w:multiLevelType w:val="hybridMultilevel"/>
    <w:tmpl w:val="B914CADC"/>
    <w:lvl w:ilvl="0" w:tplc="17A8D4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C6245"/>
    <w:multiLevelType w:val="hybridMultilevel"/>
    <w:tmpl w:val="0A8621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92F66"/>
    <w:multiLevelType w:val="hybridMultilevel"/>
    <w:tmpl w:val="060C3562"/>
    <w:lvl w:ilvl="0" w:tplc="7BF26BC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EB6C12"/>
    <w:multiLevelType w:val="hybridMultilevel"/>
    <w:tmpl w:val="B914CADC"/>
    <w:lvl w:ilvl="0" w:tplc="17A8D4A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7D7369"/>
    <w:multiLevelType w:val="hybridMultilevel"/>
    <w:tmpl w:val="BDF60174"/>
    <w:lvl w:ilvl="0" w:tplc="DB40A2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C0465"/>
    <w:multiLevelType w:val="hybridMultilevel"/>
    <w:tmpl w:val="73481602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6CD0E55"/>
    <w:multiLevelType w:val="hybridMultilevel"/>
    <w:tmpl w:val="70F4CA78"/>
    <w:lvl w:ilvl="0" w:tplc="D31465B6">
      <w:start w:val="1"/>
      <w:numFmt w:val="bullet"/>
      <w:pStyle w:val="033TableBullet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7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3DCA34CC"/>
    <w:multiLevelType w:val="hybridMultilevel"/>
    <w:tmpl w:val="B914CADC"/>
    <w:lvl w:ilvl="0" w:tplc="17A8D4A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C535FA"/>
    <w:multiLevelType w:val="hybridMultilevel"/>
    <w:tmpl w:val="0A8621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84AE1"/>
    <w:multiLevelType w:val="hybridMultilevel"/>
    <w:tmpl w:val="CD748496"/>
    <w:lvl w:ilvl="0" w:tplc="DB40A2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C7D5B"/>
    <w:multiLevelType w:val="hybridMultilevel"/>
    <w:tmpl w:val="B914CADC"/>
    <w:lvl w:ilvl="0" w:tplc="17A8D4A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581138"/>
    <w:multiLevelType w:val="hybridMultilevel"/>
    <w:tmpl w:val="41E2D394"/>
    <w:lvl w:ilvl="0" w:tplc="17A8D4A6">
      <w:start w:val="1"/>
      <w:numFmt w:val="decimal"/>
      <w:lvlText w:val="%1)"/>
      <w:lvlJc w:val="left"/>
      <w:pPr>
        <w:ind w:left="654" w:hanging="360"/>
      </w:pPr>
      <w:rPr>
        <w:rFonts w:ascii="Times New Roman" w:hAnsi="Times New Roman" w:cs="Times New Roman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374" w:hanging="360"/>
      </w:pPr>
    </w:lvl>
    <w:lvl w:ilvl="2" w:tplc="0407001B" w:tentative="1">
      <w:start w:val="1"/>
      <w:numFmt w:val="lowerRoman"/>
      <w:lvlText w:val="%3."/>
      <w:lvlJc w:val="right"/>
      <w:pPr>
        <w:ind w:left="2094" w:hanging="180"/>
      </w:pPr>
    </w:lvl>
    <w:lvl w:ilvl="3" w:tplc="0407000F" w:tentative="1">
      <w:start w:val="1"/>
      <w:numFmt w:val="decimal"/>
      <w:lvlText w:val="%4."/>
      <w:lvlJc w:val="left"/>
      <w:pPr>
        <w:ind w:left="2814" w:hanging="360"/>
      </w:pPr>
    </w:lvl>
    <w:lvl w:ilvl="4" w:tplc="04070019" w:tentative="1">
      <w:start w:val="1"/>
      <w:numFmt w:val="lowerLetter"/>
      <w:lvlText w:val="%5."/>
      <w:lvlJc w:val="left"/>
      <w:pPr>
        <w:ind w:left="3534" w:hanging="360"/>
      </w:pPr>
    </w:lvl>
    <w:lvl w:ilvl="5" w:tplc="0407001B" w:tentative="1">
      <w:start w:val="1"/>
      <w:numFmt w:val="lowerRoman"/>
      <w:lvlText w:val="%6."/>
      <w:lvlJc w:val="right"/>
      <w:pPr>
        <w:ind w:left="4254" w:hanging="180"/>
      </w:pPr>
    </w:lvl>
    <w:lvl w:ilvl="6" w:tplc="0407000F" w:tentative="1">
      <w:start w:val="1"/>
      <w:numFmt w:val="decimal"/>
      <w:lvlText w:val="%7."/>
      <w:lvlJc w:val="left"/>
      <w:pPr>
        <w:ind w:left="4974" w:hanging="360"/>
      </w:pPr>
    </w:lvl>
    <w:lvl w:ilvl="7" w:tplc="04070019" w:tentative="1">
      <w:start w:val="1"/>
      <w:numFmt w:val="lowerLetter"/>
      <w:lvlText w:val="%8."/>
      <w:lvlJc w:val="left"/>
      <w:pPr>
        <w:ind w:left="5694" w:hanging="360"/>
      </w:pPr>
    </w:lvl>
    <w:lvl w:ilvl="8" w:tplc="0407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4" w15:restartNumberingAfterBreak="0">
    <w:nsid w:val="656E0A76"/>
    <w:multiLevelType w:val="multilevel"/>
    <w:tmpl w:val="B784BC28"/>
    <w:lvl w:ilvl="0">
      <w:start w:val="1"/>
      <w:numFmt w:val="bullet"/>
      <w:pStyle w:val="020BulletInden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20"/>
        <w:szCs w:val="20"/>
        <w:u w:val="none" w:color="6996BE"/>
        <w:vertAlign w:val="baseline"/>
        <w:em w:val="none"/>
      </w:rPr>
    </w:lvl>
    <w:lvl w:ilvl="1">
      <w:start w:val="1"/>
      <w:numFmt w:val="bullet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 w:val="0"/>
        <w:i w:val="0"/>
        <w:color w:val="44697D"/>
        <w:sz w:val="20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hint="default"/>
      </w:rPr>
    </w:lvl>
  </w:abstractNum>
  <w:abstractNum w:abstractNumId="15" w15:restartNumberingAfterBreak="0">
    <w:nsid w:val="68EE44C7"/>
    <w:multiLevelType w:val="hybridMultilevel"/>
    <w:tmpl w:val="AB5A1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7470A"/>
    <w:multiLevelType w:val="hybridMultilevel"/>
    <w:tmpl w:val="03648F4C"/>
    <w:lvl w:ilvl="0" w:tplc="6F5C8D58">
      <w:start w:val="1"/>
      <w:numFmt w:val="bullet"/>
      <w:pStyle w:val="021BulletIndent2"/>
      <w:lvlText w:val=""/>
      <w:lvlJc w:val="left"/>
      <w:pPr>
        <w:ind w:left="89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73210757"/>
    <w:multiLevelType w:val="hybridMultilevel"/>
    <w:tmpl w:val="CD748496"/>
    <w:lvl w:ilvl="0" w:tplc="DB40A2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96FA7"/>
    <w:multiLevelType w:val="hybridMultilevel"/>
    <w:tmpl w:val="91948140"/>
    <w:lvl w:ilvl="0" w:tplc="1BAE47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A6316"/>
    <w:multiLevelType w:val="hybridMultilevel"/>
    <w:tmpl w:val="0A8621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13"/>
  </w:num>
  <w:num w:numId="5">
    <w:abstractNumId w:val="18"/>
  </w:num>
  <w:num w:numId="6">
    <w:abstractNumId w:val="15"/>
  </w:num>
  <w:num w:numId="7">
    <w:abstractNumId w:val="17"/>
  </w:num>
  <w:num w:numId="8">
    <w:abstractNumId w:val="6"/>
  </w:num>
  <w:num w:numId="9">
    <w:abstractNumId w:val="11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  <w:num w:numId="14">
    <w:abstractNumId w:val="2"/>
  </w:num>
  <w:num w:numId="15">
    <w:abstractNumId w:val="1"/>
  </w:num>
  <w:num w:numId="16">
    <w:abstractNumId w:val="5"/>
  </w:num>
  <w:num w:numId="17">
    <w:abstractNumId w:val="10"/>
  </w:num>
  <w:num w:numId="18">
    <w:abstractNumId w:val="19"/>
  </w:num>
  <w:num w:numId="19">
    <w:abstractNumId w:val="3"/>
  </w:num>
  <w:num w:numId="2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49">
      <o:colormru v:ext="edit" colors="#f90,#44697d,#f0ab00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C86"/>
    <w:rsid w:val="000014EA"/>
    <w:rsid w:val="000017C4"/>
    <w:rsid w:val="000031E0"/>
    <w:rsid w:val="00004509"/>
    <w:rsid w:val="00004646"/>
    <w:rsid w:val="000049CD"/>
    <w:rsid w:val="00005206"/>
    <w:rsid w:val="0000566D"/>
    <w:rsid w:val="000069DA"/>
    <w:rsid w:val="00007B04"/>
    <w:rsid w:val="00007BF8"/>
    <w:rsid w:val="00010D24"/>
    <w:rsid w:val="00011CE6"/>
    <w:rsid w:val="00011D87"/>
    <w:rsid w:val="00011E46"/>
    <w:rsid w:val="000129FD"/>
    <w:rsid w:val="000134F5"/>
    <w:rsid w:val="00014C82"/>
    <w:rsid w:val="0001511E"/>
    <w:rsid w:val="00015605"/>
    <w:rsid w:val="000157EE"/>
    <w:rsid w:val="000177A0"/>
    <w:rsid w:val="00021E73"/>
    <w:rsid w:val="00023BCF"/>
    <w:rsid w:val="00023EE9"/>
    <w:rsid w:val="000246D2"/>
    <w:rsid w:val="00024E7A"/>
    <w:rsid w:val="00025E75"/>
    <w:rsid w:val="00027EF1"/>
    <w:rsid w:val="000311E1"/>
    <w:rsid w:val="00034BF0"/>
    <w:rsid w:val="000357D0"/>
    <w:rsid w:val="0003581E"/>
    <w:rsid w:val="00035831"/>
    <w:rsid w:val="00036A5C"/>
    <w:rsid w:val="00041DAA"/>
    <w:rsid w:val="00046B21"/>
    <w:rsid w:val="00046B3A"/>
    <w:rsid w:val="00046E94"/>
    <w:rsid w:val="00047791"/>
    <w:rsid w:val="000519E7"/>
    <w:rsid w:val="00053D04"/>
    <w:rsid w:val="000551FB"/>
    <w:rsid w:val="00055CE0"/>
    <w:rsid w:val="00056C86"/>
    <w:rsid w:val="0006026E"/>
    <w:rsid w:val="00062601"/>
    <w:rsid w:val="00064375"/>
    <w:rsid w:val="00064D81"/>
    <w:rsid w:val="00065049"/>
    <w:rsid w:val="00065D59"/>
    <w:rsid w:val="0006602C"/>
    <w:rsid w:val="00066711"/>
    <w:rsid w:val="000712B2"/>
    <w:rsid w:val="0007468B"/>
    <w:rsid w:val="0008094E"/>
    <w:rsid w:val="00080FFA"/>
    <w:rsid w:val="000821DD"/>
    <w:rsid w:val="00082276"/>
    <w:rsid w:val="00083DAE"/>
    <w:rsid w:val="000853CB"/>
    <w:rsid w:val="00086A8E"/>
    <w:rsid w:val="00086C8F"/>
    <w:rsid w:val="000878AB"/>
    <w:rsid w:val="0009153F"/>
    <w:rsid w:val="000915E4"/>
    <w:rsid w:val="00092C04"/>
    <w:rsid w:val="000930B0"/>
    <w:rsid w:val="00093356"/>
    <w:rsid w:val="00095A0F"/>
    <w:rsid w:val="00095CFA"/>
    <w:rsid w:val="000961D2"/>
    <w:rsid w:val="000A0D33"/>
    <w:rsid w:val="000A1C4F"/>
    <w:rsid w:val="000A381A"/>
    <w:rsid w:val="000A3D39"/>
    <w:rsid w:val="000A4BDA"/>
    <w:rsid w:val="000A62EF"/>
    <w:rsid w:val="000A6E7C"/>
    <w:rsid w:val="000A7896"/>
    <w:rsid w:val="000B10CE"/>
    <w:rsid w:val="000B1A28"/>
    <w:rsid w:val="000B200F"/>
    <w:rsid w:val="000B3F39"/>
    <w:rsid w:val="000B3FF6"/>
    <w:rsid w:val="000B4D51"/>
    <w:rsid w:val="000B4D99"/>
    <w:rsid w:val="000B5219"/>
    <w:rsid w:val="000B7D4C"/>
    <w:rsid w:val="000C2981"/>
    <w:rsid w:val="000C39EF"/>
    <w:rsid w:val="000C499B"/>
    <w:rsid w:val="000C5F8B"/>
    <w:rsid w:val="000D153A"/>
    <w:rsid w:val="000D2C06"/>
    <w:rsid w:val="000D2E4C"/>
    <w:rsid w:val="000D39CE"/>
    <w:rsid w:val="000D3A73"/>
    <w:rsid w:val="000D40E9"/>
    <w:rsid w:val="000D46B1"/>
    <w:rsid w:val="000D7332"/>
    <w:rsid w:val="000D7663"/>
    <w:rsid w:val="000D79FE"/>
    <w:rsid w:val="000D7A38"/>
    <w:rsid w:val="000E178E"/>
    <w:rsid w:val="000E1858"/>
    <w:rsid w:val="000E27D5"/>
    <w:rsid w:val="000E5F28"/>
    <w:rsid w:val="000E6F6D"/>
    <w:rsid w:val="000E737D"/>
    <w:rsid w:val="000F1DB3"/>
    <w:rsid w:val="000F4792"/>
    <w:rsid w:val="000F4B62"/>
    <w:rsid w:val="000F647F"/>
    <w:rsid w:val="000F67C0"/>
    <w:rsid w:val="00102018"/>
    <w:rsid w:val="00102895"/>
    <w:rsid w:val="00102915"/>
    <w:rsid w:val="00102B5E"/>
    <w:rsid w:val="00104BF0"/>
    <w:rsid w:val="0010583A"/>
    <w:rsid w:val="00105AA3"/>
    <w:rsid w:val="00106370"/>
    <w:rsid w:val="0011094E"/>
    <w:rsid w:val="0011105B"/>
    <w:rsid w:val="0011194B"/>
    <w:rsid w:val="001121AC"/>
    <w:rsid w:val="001132B3"/>
    <w:rsid w:val="00114634"/>
    <w:rsid w:val="001149D3"/>
    <w:rsid w:val="001209FC"/>
    <w:rsid w:val="00121649"/>
    <w:rsid w:val="001229B5"/>
    <w:rsid w:val="00122B00"/>
    <w:rsid w:val="00123C8C"/>
    <w:rsid w:val="00123F78"/>
    <w:rsid w:val="00124CFF"/>
    <w:rsid w:val="00125A8C"/>
    <w:rsid w:val="00126001"/>
    <w:rsid w:val="00126357"/>
    <w:rsid w:val="001312B5"/>
    <w:rsid w:val="001312BF"/>
    <w:rsid w:val="00134C9E"/>
    <w:rsid w:val="001356AA"/>
    <w:rsid w:val="00135C22"/>
    <w:rsid w:val="00136160"/>
    <w:rsid w:val="001405C4"/>
    <w:rsid w:val="00140873"/>
    <w:rsid w:val="0014158A"/>
    <w:rsid w:val="00146F3E"/>
    <w:rsid w:val="00153F84"/>
    <w:rsid w:val="00154685"/>
    <w:rsid w:val="00160050"/>
    <w:rsid w:val="00162250"/>
    <w:rsid w:val="00162801"/>
    <w:rsid w:val="001628CF"/>
    <w:rsid w:val="00162C5A"/>
    <w:rsid w:val="0016588F"/>
    <w:rsid w:val="00166196"/>
    <w:rsid w:val="00170C04"/>
    <w:rsid w:val="00173D20"/>
    <w:rsid w:val="00173D93"/>
    <w:rsid w:val="00173E9B"/>
    <w:rsid w:val="001746B4"/>
    <w:rsid w:val="0017480E"/>
    <w:rsid w:val="00175D8B"/>
    <w:rsid w:val="001776B9"/>
    <w:rsid w:val="00180011"/>
    <w:rsid w:val="001804EA"/>
    <w:rsid w:val="00180F06"/>
    <w:rsid w:val="001834CE"/>
    <w:rsid w:val="00185EB5"/>
    <w:rsid w:val="00185FA8"/>
    <w:rsid w:val="001866D7"/>
    <w:rsid w:val="00186783"/>
    <w:rsid w:val="0018683F"/>
    <w:rsid w:val="0019381C"/>
    <w:rsid w:val="001938E5"/>
    <w:rsid w:val="001944BA"/>
    <w:rsid w:val="0019796B"/>
    <w:rsid w:val="00197BDF"/>
    <w:rsid w:val="001A367C"/>
    <w:rsid w:val="001A614F"/>
    <w:rsid w:val="001A6905"/>
    <w:rsid w:val="001B0725"/>
    <w:rsid w:val="001B0817"/>
    <w:rsid w:val="001B42CB"/>
    <w:rsid w:val="001B44DB"/>
    <w:rsid w:val="001B686B"/>
    <w:rsid w:val="001B6AA4"/>
    <w:rsid w:val="001B6D6D"/>
    <w:rsid w:val="001C016F"/>
    <w:rsid w:val="001C076B"/>
    <w:rsid w:val="001C1795"/>
    <w:rsid w:val="001C31DD"/>
    <w:rsid w:val="001C47AA"/>
    <w:rsid w:val="001C5E95"/>
    <w:rsid w:val="001D45EA"/>
    <w:rsid w:val="001D5D5D"/>
    <w:rsid w:val="001D767F"/>
    <w:rsid w:val="001E3610"/>
    <w:rsid w:val="001E3896"/>
    <w:rsid w:val="001E3EB9"/>
    <w:rsid w:val="001E4FBF"/>
    <w:rsid w:val="001E5AC3"/>
    <w:rsid w:val="001E5FC1"/>
    <w:rsid w:val="001E77DC"/>
    <w:rsid w:val="001E7DB0"/>
    <w:rsid w:val="001F20E9"/>
    <w:rsid w:val="001F3073"/>
    <w:rsid w:val="001F3094"/>
    <w:rsid w:val="001F683D"/>
    <w:rsid w:val="001F7F7D"/>
    <w:rsid w:val="0020024F"/>
    <w:rsid w:val="0020107D"/>
    <w:rsid w:val="002025AC"/>
    <w:rsid w:val="00202893"/>
    <w:rsid w:val="00204C39"/>
    <w:rsid w:val="00204C69"/>
    <w:rsid w:val="00205582"/>
    <w:rsid w:val="0020596A"/>
    <w:rsid w:val="00206933"/>
    <w:rsid w:val="00207D0E"/>
    <w:rsid w:val="00210AFD"/>
    <w:rsid w:val="00213CA4"/>
    <w:rsid w:val="00214193"/>
    <w:rsid w:val="00216873"/>
    <w:rsid w:val="00217C3A"/>
    <w:rsid w:val="00222BEF"/>
    <w:rsid w:val="0022451E"/>
    <w:rsid w:val="00224D96"/>
    <w:rsid w:val="00225440"/>
    <w:rsid w:val="002314BA"/>
    <w:rsid w:val="0023208F"/>
    <w:rsid w:val="002331B3"/>
    <w:rsid w:val="00233A07"/>
    <w:rsid w:val="00233E0D"/>
    <w:rsid w:val="00233EA0"/>
    <w:rsid w:val="002345A4"/>
    <w:rsid w:val="0023477B"/>
    <w:rsid w:val="002367A3"/>
    <w:rsid w:val="00236D09"/>
    <w:rsid w:val="002371A9"/>
    <w:rsid w:val="00240B5F"/>
    <w:rsid w:val="00242B78"/>
    <w:rsid w:val="00242D5F"/>
    <w:rsid w:val="00243146"/>
    <w:rsid w:val="002432A0"/>
    <w:rsid w:val="00243D16"/>
    <w:rsid w:val="002451AB"/>
    <w:rsid w:val="00245540"/>
    <w:rsid w:val="00247305"/>
    <w:rsid w:val="002473CA"/>
    <w:rsid w:val="00247470"/>
    <w:rsid w:val="002501D8"/>
    <w:rsid w:val="0025123E"/>
    <w:rsid w:val="00252A2B"/>
    <w:rsid w:val="00253191"/>
    <w:rsid w:val="00253A26"/>
    <w:rsid w:val="002563A9"/>
    <w:rsid w:val="00262BE1"/>
    <w:rsid w:val="002707E4"/>
    <w:rsid w:val="0027448C"/>
    <w:rsid w:val="002746BE"/>
    <w:rsid w:val="002813BA"/>
    <w:rsid w:val="002824CB"/>
    <w:rsid w:val="00282897"/>
    <w:rsid w:val="0028715A"/>
    <w:rsid w:val="00292E3E"/>
    <w:rsid w:val="002935D6"/>
    <w:rsid w:val="00293AAC"/>
    <w:rsid w:val="002942B7"/>
    <w:rsid w:val="00294A03"/>
    <w:rsid w:val="00296EBA"/>
    <w:rsid w:val="00297921"/>
    <w:rsid w:val="002A023B"/>
    <w:rsid w:val="002A050B"/>
    <w:rsid w:val="002A083A"/>
    <w:rsid w:val="002A1A33"/>
    <w:rsid w:val="002A1A66"/>
    <w:rsid w:val="002A2A1C"/>
    <w:rsid w:val="002A3822"/>
    <w:rsid w:val="002A5A8B"/>
    <w:rsid w:val="002A5D84"/>
    <w:rsid w:val="002A6522"/>
    <w:rsid w:val="002A7C6D"/>
    <w:rsid w:val="002B012F"/>
    <w:rsid w:val="002B0F3E"/>
    <w:rsid w:val="002B1298"/>
    <w:rsid w:val="002B1923"/>
    <w:rsid w:val="002B3350"/>
    <w:rsid w:val="002B3EEF"/>
    <w:rsid w:val="002B4014"/>
    <w:rsid w:val="002C00F1"/>
    <w:rsid w:val="002C13D9"/>
    <w:rsid w:val="002C27DD"/>
    <w:rsid w:val="002C3081"/>
    <w:rsid w:val="002C3D30"/>
    <w:rsid w:val="002C5C17"/>
    <w:rsid w:val="002C7A06"/>
    <w:rsid w:val="002C7CB6"/>
    <w:rsid w:val="002D1B74"/>
    <w:rsid w:val="002D2867"/>
    <w:rsid w:val="002D3141"/>
    <w:rsid w:val="002D3631"/>
    <w:rsid w:val="002D3B2E"/>
    <w:rsid w:val="002D4214"/>
    <w:rsid w:val="002D439E"/>
    <w:rsid w:val="002D5460"/>
    <w:rsid w:val="002D7C49"/>
    <w:rsid w:val="002D7DC0"/>
    <w:rsid w:val="002E0E2A"/>
    <w:rsid w:val="002E2131"/>
    <w:rsid w:val="002E2E15"/>
    <w:rsid w:val="002E308C"/>
    <w:rsid w:val="002E44C8"/>
    <w:rsid w:val="002E6567"/>
    <w:rsid w:val="002F4D14"/>
    <w:rsid w:val="002F7BD7"/>
    <w:rsid w:val="002F7E69"/>
    <w:rsid w:val="00300065"/>
    <w:rsid w:val="00300080"/>
    <w:rsid w:val="00301AE5"/>
    <w:rsid w:val="00302DFD"/>
    <w:rsid w:val="0030332F"/>
    <w:rsid w:val="00305564"/>
    <w:rsid w:val="00307121"/>
    <w:rsid w:val="003079ED"/>
    <w:rsid w:val="0031035D"/>
    <w:rsid w:val="00310C24"/>
    <w:rsid w:val="00312205"/>
    <w:rsid w:val="003138AD"/>
    <w:rsid w:val="00313DE6"/>
    <w:rsid w:val="003141FA"/>
    <w:rsid w:val="003142FE"/>
    <w:rsid w:val="0031615B"/>
    <w:rsid w:val="003164CE"/>
    <w:rsid w:val="0031779E"/>
    <w:rsid w:val="003216BB"/>
    <w:rsid w:val="00322BF9"/>
    <w:rsid w:val="00325244"/>
    <w:rsid w:val="00325579"/>
    <w:rsid w:val="003255A0"/>
    <w:rsid w:val="00326D80"/>
    <w:rsid w:val="00330751"/>
    <w:rsid w:val="0033182E"/>
    <w:rsid w:val="00332984"/>
    <w:rsid w:val="00333BFA"/>
    <w:rsid w:val="0033527C"/>
    <w:rsid w:val="00336535"/>
    <w:rsid w:val="003401D6"/>
    <w:rsid w:val="00340991"/>
    <w:rsid w:val="003418F5"/>
    <w:rsid w:val="00341BFD"/>
    <w:rsid w:val="00342750"/>
    <w:rsid w:val="00342F86"/>
    <w:rsid w:val="003454DA"/>
    <w:rsid w:val="00345B31"/>
    <w:rsid w:val="00345F9F"/>
    <w:rsid w:val="00351604"/>
    <w:rsid w:val="00352095"/>
    <w:rsid w:val="00352BA8"/>
    <w:rsid w:val="00355421"/>
    <w:rsid w:val="00355EA3"/>
    <w:rsid w:val="003560AB"/>
    <w:rsid w:val="00356163"/>
    <w:rsid w:val="003578CB"/>
    <w:rsid w:val="00357B71"/>
    <w:rsid w:val="003629C5"/>
    <w:rsid w:val="003630E6"/>
    <w:rsid w:val="00363705"/>
    <w:rsid w:val="00363F95"/>
    <w:rsid w:val="0036541C"/>
    <w:rsid w:val="00366CCB"/>
    <w:rsid w:val="00373FFD"/>
    <w:rsid w:val="003743D2"/>
    <w:rsid w:val="0037716D"/>
    <w:rsid w:val="00381470"/>
    <w:rsid w:val="003834A6"/>
    <w:rsid w:val="00386205"/>
    <w:rsid w:val="00392AD9"/>
    <w:rsid w:val="00393FB2"/>
    <w:rsid w:val="00394D47"/>
    <w:rsid w:val="00395392"/>
    <w:rsid w:val="003960C5"/>
    <w:rsid w:val="00396766"/>
    <w:rsid w:val="003A1358"/>
    <w:rsid w:val="003A2975"/>
    <w:rsid w:val="003A2B6C"/>
    <w:rsid w:val="003A4D42"/>
    <w:rsid w:val="003A52AA"/>
    <w:rsid w:val="003A5A4B"/>
    <w:rsid w:val="003A6F34"/>
    <w:rsid w:val="003A746A"/>
    <w:rsid w:val="003A7A32"/>
    <w:rsid w:val="003A7E31"/>
    <w:rsid w:val="003B0CA1"/>
    <w:rsid w:val="003B1AB6"/>
    <w:rsid w:val="003B1AB7"/>
    <w:rsid w:val="003B2A41"/>
    <w:rsid w:val="003B45A4"/>
    <w:rsid w:val="003B524C"/>
    <w:rsid w:val="003B58A3"/>
    <w:rsid w:val="003B5A30"/>
    <w:rsid w:val="003B5A63"/>
    <w:rsid w:val="003B6907"/>
    <w:rsid w:val="003C08BB"/>
    <w:rsid w:val="003C0E12"/>
    <w:rsid w:val="003C1347"/>
    <w:rsid w:val="003C200D"/>
    <w:rsid w:val="003C24C8"/>
    <w:rsid w:val="003C2C05"/>
    <w:rsid w:val="003C3AF3"/>
    <w:rsid w:val="003C3D22"/>
    <w:rsid w:val="003C4420"/>
    <w:rsid w:val="003C68FE"/>
    <w:rsid w:val="003C706A"/>
    <w:rsid w:val="003D02F6"/>
    <w:rsid w:val="003D0AEA"/>
    <w:rsid w:val="003D1BC3"/>
    <w:rsid w:val="003D45FE"/>
    <w:rsid w:val="003D49C2"/>
    <w:rsid w:val="003D7C59"/>
    <w:rsid w:val="003E7B8E"/>
    <w:rsid w:val="003F0B95"/>
    <w:rsid w:val="003F17F8"/>
    <w:rsid w:val="003F47EA"/>
    <w:rsid w:val="003F4A00"/>
    <w:rsid w:val="003F4BEE"/>
    <w:rsid w:val="003F576A"/>
    <w:rsid w:val="003F598A"/>
    <w:rsid w:val="00400040"/>
    <w:rsid w:val="00403610"/>
    <w:rsid w:val="00404A4C"/>
    <w:rsid w:val="0041048B"/>
    <w:rsid w:val="004114EC"/>
    <w:rsid w:val="004126CB"/>
    <w:rsid w:val="004129EB"/>
    <w:rsid w:val="00412DAB"/>
    <w:rsid w:val="004132C7"/>
    <w:rsid w:val="004156FB"/>
    <w:rsid w:val="00415B1E"/>
    <w:rsid w:val="00416CD7"/>
    <w:rsid w:val="004179DF"/>
    <w:rsid w:val="004201F7"/>
    <w:rsid w:val="00422C00"/>
    <w:rsid w:val="00423D4A"/>
    <w:rsid w:val="004273D2"/>
    <w:rsid w:val="00427C6B"/>
    <w:rsid w:val="00427D22"/>
    <w:rsid w:val="004301F1"/>
    <w:rsid w:val="00431D82"/>
    <w:rsid w:val="00432305"/>
    <w:rsid w:val="00432978"/>
    <w:rsid w:val="00432F02"/>
    <w:rsid w:val="00434C42"/>
    <w:rsid w:val="0043754F"/>
    <w:rsid w:val="0044140F"/>
    <w:rsid w:val="00441841"/>
    <w:rsid w:val="00442D49"/>
    <w:rsid w:val="00444AA3"/>
    <w:rsid w:val="00444C57"/>
    <w:rsid w:val="00444CC3"/>
    <w:rsid w:val="004453ED"/>
    <w:rsid w:val="004458DC"/>
    <w:rsid w:val="00445EDC"/>
    <w:rsid w:val="00446607"/>
    <w:rsid w:val="00446777"/>
    <w:rsid w:val="004474F9"/>
    <w:rsid w:val="00447A65"/>
    <w:rsid w:val="00447A99"/>
    <w:rsid w:val="00450F7D"/>
    <w:rsid w:val="004530C3"/>
    <w:rsid w:val="00454543"/>
    <w:rsid w:val="00456054"/>
    <w:rsid w:val="00456BBE"/>
    <w:rsid w:val="00457C73"/>
    <w:rsid w:val="00461A3D"/>
    <w:rsid w:val="00462766"/>
    <w:rsid w:val="004631F1"/>
    <w:rsid w:val="00463A2B"/>
    <w:rsid w:val="00463B3E"/>
    <w:rsid w:val="00463F0A"/>
    <w:rsid w:val="00464EF2"/>
    <w:rsid w:val="0046688E"/>
    <w:rsid w:val="00472397"/>
    <w:rsid w:val="00473FC9"/>
    <w:rsid w:val="0047613A"/>
    <w:rsid w:val="0047654B"/>
    <w:rsid w:val="00477EA1"/>
    <w:rsid w:val="0048123D"/>
    <w:rsid w:val="00483BEB"/>
    <w:rsid w:val="00485EA6"/>
    <w:rsid w:val="00487C65"/>
    <w:rsid w:val="0049038D"/>
    <w:rsid w:val="00490498"/>
    <w:rsid w:val="004909B2"/>
    <w:rsid w:val="00490A06"/>
    <w:rsid w:val="00493B51"/>
    <w:rsid w:val="004951A4"/>
    <w:rsid w:val="004953E1"/>
    <w:rsid w:val="00495EAF"/>
    <w:rsid w:val="00496269"/>
    <w:rsid w:val="00497FB3"/>
    <w:rsid w:val="004A27F1"/>
    <w:rsid w:val="004A426E"/>
    <w:rsid w:val="004A531F"/>
    <w:rsid w:val="004A6951"/>
    <w:rsid w:val="004A71DB"/>
    <w:rsid w:val="004A742B"/>
    <w:rsid w:val="004A7973"/>
    <w:rsid w:val="004B06A1"/>
    <w:rsid w:val="004B0FBC"/>
    <w:rsid w:val="004B49B6"/>
    <w:rsid w:val="004B5F3A"/>
    <w:rsid w:val="004B5F5C"/>
    <w:rsid w:val="004B6943"/>
    <w:rsid w:val="004C0899"/>
    <w:rsid w:val="004C5046"/>
    <w:rsid w:val="004C5D44"/>
    <w:rsid w:val="004D07A7"/>
    <w:rsid w:val="004D1086"/>
    <w:rsid w:val="004D138B"/>
    <w:rsid w:val="004D290C"/>
    <w:rsid w:val="004D495E"/>
    <w:rsid w:val="004D58DA"/>
    <w:rsid w:val="004D5B45"/>
    <w:rsid w:val="004D7C3F"/>
    <w:rsid w:val="004D7F20"/>
    <w:rsid w:val="004E1183"/>
    <w:rsid w:val="004E1404"/>
    <w:rsid w:val="004E32AB"/>
    <w:rsid w:val="004E3473"/>
    <w:rsid w:val="004E3982"/>
    <w:rsid w:val="004E5C3A"/>
    <w:rsid w:val="004E64AD"/>
    <w:rsid w:val="004E7DBD"/>
    <w:rsid w:val="004F1685"/>
    <w:rsid w:val="004F2330"/>
    <w:rsid w:val="004F2BF9"/>
    <w:rsid w:val="004F5821"/>
    <w:rsid w:val="004F7F5E"/>
    <w:rsid w:val="005000CD"/>
    <w:rsid w:val="005007FC"/>
    <w:rsid w:val="00500DE6"/>
    <w:rsid w:val="00503D74"/>
    <w:rsid w:val="005079FC"/>
    <w:rsid w:val="00511168"/>
    <w:rsid w:val="0051228D"/>
    <w:rsid w:val="005132B4"/>
    <w:rsid w:val="00514A28"/>
    <w:rsid w:val="00515577"/>
    <w:rsid w:val="00515E32"/>
    <w:rsid w:val="00515E40"/>
    <w:rsid w:val="00516106"/>
    <w:rsid w:val="00516C45"/>
    <w:rsid w:val="00516F4C"/>
    <w:rsid w:val="005204B5"/>
    <w:rsid w:val="00520B33"/>
    <w:rsid w:val="00521277"/>
    <w:rsid w:val="005212DD"/>
    <w:rsid w:val="00521AE8"/>
    <w:rsid w:val="00524EBC"/>
    <w:rsid w:val="005251B3"/>
    <w:rsid w:val="0052571C"/>
    <w:rsid w:val="0052686D"/>
    <w:rsid w:val="00527E04"/>
    <w:rsid w:val="00530E1A"/>
    <w:rsid w:val="005313C1"/>
    <w:rsid w:val="00534EA3"/>
    <w:rsid w:val="00535683"/>
    <w:rsid w:val="005365A7"/>
    <w:rsid w:val="00537F9D"/>
    <w:rsid w:val="00541EC4"/>
    <w:rsid w:val="00542F0D"/>
    <w:rsid w:val="00544AF7"/>
    <w:rsid w:val="005469F8"/>
    <w:rsid w:val="00546EB5"/>
    <w:rsid w:val="00546F6D"/>
    <w:rsid w:val="005515EB"/>
    <w:rsid w:val="00552725"/>
    <w:rsid w:val="00552DC2"/>
    <w:rsid w:val="005538F5"/>
    <w:rsid w:val="00555BD9"/>
    <w:rsid w:val="00556070"/>
    <w:rsid w:val="00556BA7"/>
    <w:rsid w:val="0055708E"/>
    <w:rsid w:val="00557D69"/>
    <w:rsid w:val="00560189"/>
    <w:rsid w:val="0056041E"/>
    <w:rsid w:val="00560A22"/>
    <w:rsid w:val="00562C3A"/>
    <w:rsid w:val="0056474B"/>
    <w:rsid w:val="00567FF9"/>
    <w:rsid w:val="005704BE"/>
    <w:rsid w:val="00573396"/>
    <w:rsid w:val="00573BC5"/>
    <w:rsid w:val="00574949"/>
    <w:rsid w:val="00575137"/>
    <w:rsid w:val="00576BD8"/>
    <w:rsid w:val="00580474"/>
    <w:rsid w:val="005811A7"/>
    <w:rsid w:val="005815DB"/>
    <w:rsid w:val="00585F0C"/>
    <w:rsid w:val="0059368C"/>
    <w:rsid w:val="005936E5"/>
    <w:rsid w:val="0059408D"/>
    <w:rsid w:val="005951AC"/>
    <w:rsid w:val="0059583B"/>
    <w:rsid w:val="0059709F"/>
    <w:rsid w:val="00597833"/>
    <w:rsid w:val="00597A15"/>
    <w:rsid w:val="005A00F0"/>
    <w:rsid w:val="005A12BB"/>
    <w:rsid w:val="005A2DED"/>
    <w:rsid w:val="005A34B6"/>
    <w:rsid w:val="005A5450"/>
    <w:rsid w:val="005A7376"/>
    <w:rsid w:val="005A795C"/>
    <w:rsid w:val="005B1615"/>
    <w:rsid w:val="005B4713"/>
    <w:rsid w:val="005B5B17"/>
    <w:rsid w:val="005B642D"/>
    <w:rsid w:val="005C0430"/>
    <w:rsid w:val="005C1C8C"/>
    <w:rsid w:val="005C2177"/>
    <w:rsid w:val="005C2432"/>
    <w:rsid w:val="005C44D1"/>
    <w:rsid w:val="005C5464"/>
    <w:rsid w:val="005C74FC"/>
    <w:rsid w:val="005D0217"/>
    <w:rsid w:val="005D230A"/>
    <w:rsid w:val="005D3C01"/>
    <w:rsid w:val="005D4640"/>
    <w:rsid w:val="005D50B9"/>
    <w:rsid w:val="005E2739"/>
    <w:rsid w:val="005E2C76"/>
    <w:rsid w:val="005E493C"/>
    <w:rsid w:val="005E6541"/>
    <w:rsid w:val="005E6B2D"/>
    <w:rsid w:val="005E756A"/>
    <w:rsid w:val="005E794F"/>
    <w:rsid w:val="005E7F39"/>
    <w:rsid w:val="005F112D"/>
    <w:rsid w:val="005F14B5"/>
    <w:rsid w:val="005F1519"/>
    <w:rsid w:val="005F2006"/>
    <w:rsid w:val="005F5521"/>
    <w:rsid w:val="005F6F34"/>
    <w:rsid w:val="006005BB"/>
    <w:rsid w:val="0060085F"/>
    <w:rsid w:val="006015C8"/>
    <w:rsid w:val="00601C9A"/>
    <w:rsid w:val="006032E8"/>
    <w:rsid w:val="006033CD"/>
    <w:rsid w:val="00605F11"/>
    <w:rsid w:val="00607428"/>
    <w:rsid w:val="00607C3C"/>
    <w:rsid w:val="00610D60"/>
    <w:rsid w:val="0061583E"/>
    <w:rsid w:val="00615B85"/>
    <w:rsid w:val="0062060C"/>
    <w:rsid w:val="0062113E"/>
    <w:rsid w:val="00623529"/>
    <w:rsid w:val="00623CDF"/>
    <w:rsid w:val="00626CE5"/>
    <w:rsid w:val="006270B2"/>
    <w:rsid w:val="00630109"/>
    <w:rsid w:val="006306FB"/>
    <w:rsid w:val="00630B8F"/>
    <w:rsid w:val="00632F6C"/>
    <w:rsid w:val="006331D7"/>
    <w:rsid w:val="006344E4"/>
    <w:rsid w:val="00636A2D"/>
    <w:rsid w:val="00637A65"/>
    <w:rsid w:val="0064018F"/>
    <w:rsid w:val="00641CB8"/>
    <w:rsid w:val="006420EF"/>
    <w:rsid w:val="00642F87"/>
    <w:rsid w:val="00643488"/>
    <w:rsid w:val="00645008"/>
    <w:rsid w:val="00646548"/>
    <w:rsid w:val="00646AE1"/>
    <w:rsid w:val="006509C2"/>
    <w:rsid w:val="00651BE9"/>
    <w:rsid w:val="00653126"/>
    <w:rsid w:val="00653277"/>
    <w:rsid w:val="006544AA"/>
    <w:rsid w:val="00654906"/>
    <w:rsid w:val="00655242"/>
    <w:rsid w:val="006567F9"/>
    <w:rsid w:val="00656E42"/>
    <w:rsid w:val="00656F82"/>
    <w:rsid w:val="0066029A"/>
    <w:rsid w:val="00660C48"/>
    <w:rsid w:val="00663D44"/>
    <w:rsid w:val="00671723"/>
    <w:rsid w:val="006741B5"/>
    <w:rsid w:val="00675011"/>
    <w:rsid w:val="00675C52"/>
    <w:rsid w:val="006817C2"/>
    <w:rsid w:val="00683296"/>
    <w:rsid w:val="00684A14"/>
    <w:rsid w:val="00685088"/>
    <w:rsid w:val="00685331"/>
    <w:rsid w:val="006861D4"/>
    <w:rsid w:val="0068740B"/>
    <w:rsid w:val="00687684"/>
    <w:rsid w:val="00691C13"/>
    <w:rsid w:val="00692C97"/>
    <w:rsid w:val="006938E7"/>
    <w:rsid w:val="0069405C"/>
    <w:rsid w:val="006A05A7"/>
    <w:rsid w:val="006A06F4"/>
    <w:rsid w:val="006A3943"/>
    <w:rsid w:val="006A68DA"/>
    <w:rsid w:val="006A7D75"/>
    <w:rsid w:val="006B090E"/>
    <w:rsid w:val="006B0CA4"/>
    <w:rsid w:val="006B12AD"/>
    <w:rsid w:val="006B3E7C"/>
    <w:rsid w:val="006B58D4"/>
    <w:rsid w:val="006C0C0D"/>
    <w:rsid w:val="006C7227"/>
    <w:rsid w:val="006C7837"/>
    <w:rsid w:val="006D03A6"/>
    <w:rsid w:val="006D19D0"/>
    <w:rsid w:val="006D2509"/>
    <w:rsid w:val="006D39F4"/>
    <w:rsid w:val="006D3DAA"/>
    <w:rsid w:val="006D52EF"/>
    <w:rsid w:val="006D532A"/>
    <w:rsid w:val="006D5871"/>
    <w:rsid w:val="006E3491"/>
    <w:rsid w:val="006E3570"/>
    <w:rsid w:val="006E4003"/>
    <w:rsid w:val="006E4A80"/>
    <w:rsid w:val="006E50A1"/>
    <w:rsid w:val="006E73CA"/>
    <w:rsid w:val="006F1E9D"/>
    <w:rsid w:val="006F2973"/>
    <w:rsid w:val="006F43E0"/>
    <w:rsid w:val="006F44E8"/>
    <w:rsid w:val="006F5196"/>
    <w:rsid w:val="006F6355"/>
    <w:rsid w:val="006F6EB6"/>
    <w:rsid w:val="007001E4"/>
    <w:rsid w:val="0070365C"/>
    <w:rsid w:val="00703862"/>
    <w:rsid w:val="00703B84"/>
    <w:rsid w:val="00704CF0"/>
    <w:rsid w:val="00704DE8"/>
    <w:rsid w:val="00705097"/>
    <w:rsid w:val="00705183"/>
    <w:rsid w:val="0070539F"/>
    <w:rsid w:val="0070642A"/>
    <w:rsid w:val="00706548"/>
    <w:rsid w:val="00707AB1"/>
    <w:rsid w:val="00715709"/>
    <w:rsid w:val="00715CCE"/>
    <w:rsid w:val="0071690B"/>
    <w:rsid w:val="007178B9"/>
    <w:rsid w:val="007217C1"/>
    <w:rsid w:val="0072329D"/>
    <w:rsid w:val="00723901"/>
    <w:rsid w:val="00725468"/>
    <w:rsid w:val="00726371"/>
    <w:rsid w:val="00727694"/>
    <w:rsid w:val="00727A45"/>
    <w:rsid w:val="00731C9F"/>
    <w:rsid w:val="0073379D"/>
    <w:rsid w:val="007339BF"/>
    <w:rsid w:val="0073468D"/>
    <w:rsid w:val="00734C03"/>
    <w:rsid w:val="007358B6"/>
    <w:rsid w:val="007358B9"/>
    <w:rsid w:val="0073681A"/>
    <w:rsid w:val="0074257A"/>
    <w:rsid w:val="00742A9F"/>
    <w:rsid w:val="00745F13"/>
    <w:rsid w:val="00746F88"/>
    <w:rsid w:val="00750103"/>
    <w:rsid w:val="0075267F"/>
    <w:rsid w:val="00753BEB"/>
    <w:rsid w:val="0075443F"/>
    <w:rsid w:val="00755A6C"/>
    <w:rsid w:val="00757D42"/>
    <w:rsid w:val="007627FC"/>
    <w:rsid w:val="00763061"/>
    <w:rsid w:val="00763098"/>
    <w:rsid w:val="00763577"/>
    <w:rsid w:val="00763EB2"/>
    <w:rsid w:val="00766870"/>
    <w:rsid w:val="00766FFE"/>
    <w:rsid w:val="00767407"/>
    <w:rsid w:val="00771984"/>
    <w:rsid w:val="007732FC"/>
    <w:rsid w:val="007778D1"/>
    <w:rsid w:val="00781293"/>
    <w:rsid w:val="00781890"/>
    <w:rsid w:val="00781A6C"/>
    <w:rsid w:val="00781ECF"/>
    <w:rsid w:val="007822C8"/>
    <w:rsid w:val="00782586"/>
    <w:rsid w:val="007852D5"/>
    <w:rsid w:val="007864FF"/>
    <w:rsid w:val="00786E8E"/>
    <w:rsid w:val="00791143"/>
    <w:rsid w:val="00793372"/>
    <w:rsid w:val="007943BE"/>
    <w:rsid w:val="00794E16"/>
    <w:rsid w:val="00796532"/>
    <w:rsid w:val="0079679E"/>
    <w:rsid w:val="00797AF2"/>
    <w:rsid w:val="007A0759"/>
    <w:rsid w:val="007A10D6"/>
    <w:rsid w:val="007A2E46"/>
    <w:rsid w:val="007A4F9E"/>
    <w:rsid w:val="007A643A"/>
    <w:rsid w:val="007B087A"/>
    <w:rsid w:val="007B0B68"/>
    <w:rsid w:val="007B326E"/>
    <w:rsid w:val="007B418B"/>
    <w:rsid w:val="007B5E46"/>
    <w:rsid w:val="007B6515"/>
    <w:rsid w:val="007B744E"/>
    <w:rsid w:val="007C03EE"/>
    <w:rsid w:val="007C2160"/>
    <w:rsid w:val="007C5FE0"/>
    <w:rsid w:val="007C6B63"/>
    <w:rsid w:val="007D102B"/>
    <w:rsid w:val="007D306B"/>
    <w:rsid w:val="007D34C1"/>
    <w:rsid w:val="007D3507"/>
    <w:rsid w:val="007D3CE7"/>
    <w:rsid w:val="007D4697"/>
    <w:rsid w:val="007D58D3"/>
    <w:rsid w:val="007D711A"/>
    <w:rsid w:val="007D74E2"/>
    <w:rsid w:val="007E1577"/>
    <w:rsid w:val="007E184F"/>
    <w:rsid w:val="007E209A"/>
    <w:rsid w:val="007E42E1"/>
    <w:rsid w:val="007E4E30"/>
    <w:rsid w:val="007E5B0C"/>
    <w:rsid w:val="007E62BF"/>
    <w:rsid w:val="007E6E3A"/>
    <w:rsid w:val="007E7C6D"/>
    <w:rsid w:val="007F22E9"/>
    <w:rsid w:val="007F2373"/>
    <w:rsid w:val="007F3AD4"/>
    <w:rsid w:val="007F446C"/>
    <w:rsid w:val="007F5542"/>
    <w:rsid w:val="007F56FF"/>
    <w:rsid w:val="007F5DF5"/>
    <w:rsid w:val="007F6138"/>
    <w:rsid w:val="007F7F5C"/>
    <w:rsid w:val="00800ACA"/>
    <w:rsid w:val="00800B04"/>
    <w:rsid w:val="0080123F"/>
    <w:rsid w:val="008022BB"/>
    <w:rsid w:val="00802663"/>
    <w:rsid w:val="00803BE2"/>
    <w:rsid w:val="00805A89"/>
    <w:rsid w:val="00805FE3"/>
    <w:rsid w:val="0081120F"/>
    <w:rsid w:val="0081253B"/>
    <w:rsid w:val="00812F04"/>
    <w:rsid w:val="00815ED5"/>
    <w:rsid w:val="0081649B"/>
    <w:rsid w:val="00816C55"/>
    <w:rsid w:val="00822950"/>
    <w:rsid w:val="00822CBF"/>
    <w:rsid w:val="00823FE6"/>
    <w:rsid w:val="008248C8"/>
    <w:rsid w:val="00825259"/>
    <w:rsid w:val="00826F9E"/>
    <w:rsid w:val="00830CF4"/>
    <w:rsid w:val="00832905"/>
    <w:rsid w:val="008338D1"/>
    <w:rsid w:val="008346D4"/>
    <w:rsid w:val="0083493E"/>
    <w:rsid w:val="008355BD"/>
    <w:rsid w:val="00835955"/>
    <w:rsid w:val="00835E77"/>
    <w:rsid w:val="00836FA3"/>
    <w:rsid w:val="0084117F"/>
    <w:rsid w:val="008411B2"/>
    <w:rsid w:val="008413EB"/>
    <w:rsid w:val="00842349"/>
    <w:rsid w:val="00843F20"/>
    <w:rsid w:val="008449BC"/>
    <w:rsid w:val="00844D51"/>
    <w:rsid w:val="0084577A"/>
    <w:rsid w:val="00846283"/>
    <w:rsid w:val="008467AB"/>
    <w:rsid w:val="008470B9"/>
    <w:rsid w:val="00847AC9"/>
    <w:rsid w:val="00852A8D"/>
    <w:rsid w:val="008533A7"/>
    <w:rsid w:val="008541BB"/>
    <w:rsid w:val="008542A1"/>
    <w:rsid w:val="008549E1"/>
    <w:rsid w:val="00854F4A"/>
    <w:rsid w:val="00860358"/>
    <w:rsid w:val="00862AEC"/>
    <w:rsid w:val="00862CB3"/>
    <w:rsid w:val="00864EC9"/>
    <w:rsid w:val="00866352"/>
    <w:rsid w:val="00870984"/>
    <w:rsid w:val="00872AC4"/>
    <w:rsid w:val="00873A27"/>
    <w:rsid w:val="00875AC9"/>
    <w:rsid w:val="008777CC"/>
    <w:rsid w:val="00877920"/>
    <w:rsid w:val="008804A0"/>
    <w:rsid w:val="00881151"/>
    <w:rsid w:val="008811E6"/>
    <w:rsid w:val="008813F7"/>
    <w:rsid w:val="008816B3"/>
    <w:rsid w:val="00882E31"/>
    <w:rsid w:val="00882E95"/>
    <w:rsid w:val="008833E2"/>
    <w:rsid w:val="00884E6D"/>
    <w:rsid w:val="0088605F"/>
    <w:rsid w:val="0088633F"/>
    <w:rsid w:val="00887411"/>
    <w:rsid w:val="0088762A"/>
    <w:rsid w:val="00890286"/>
    <w:rsid w:val="008933A4"/>
    <w:rsid w:val="00895794"/>
    <w:rsid w:val="00896DD1"/>
    <w:rsid w:val="008A39E7"/>
    <w:rsid w:val="008A468C"/>
    <w:rsid w:val="008A5AAA"/>
    <w:rsid w:val="008A5D1C"/>
    <w:rsid w:val="008B2E63"/>
    <w:rsid w:val="008B2FE0"/>
    <w:rsid w:val="008B3C8B"/>
    <w:rsid w:val="008B3D7D"/>
    <w:rsid w:val="008B45D0"/>
    <w:rsid w:val="008B46AD"/>
    <w:rsid w:val="008B60F6"/>
    <w:rsid w:val="008C0115"/>
    <w:rsid w:val="008C101C"/>
    <w:rsid w:val="008C21D0"/>
    <w:rsid w:val="008C230F"/>
    <w:rsid w:val="008C3CB2"/>
    <w:rsid w:val="008C4CBD"/>
    <w:rsid w:val="008C6FF8"/>
    <w:rsid w:val="008C7CAB"/>
    <w:rsid w:val="008D0854"/>
    <w:rsid w:val="008D2041"/>
    <w:rsid w:val="008D5150"/>
    <w:rsid w:val="008D618C"/>
    <w:rsid w:val="008D7BC0"/>
    <w:rsid w:val="008E1F8B"/>
    <w:rsid w:val="008E2528"/>
    <w:rsid w:val="008E2623"/>
    <w:rsid w:val="008E5212"/>
    <w:rsid w:val="008E60CE"/>
    <w:rsid w:val="008E68B3"/>
    <w:rsid w:val="008F057B"/>
    <w:rsid w:val="008F3BA4"/>
    <w:rsid w:val="008F42C1"/>
    <w:rsid w:val="008F4468"/>
    <w:rsid w:val="008F5F78"/>
    <w:rsid w:val="008F7345"/>
    <w:rsid w:val="008F7C4B"/>
    <w:rsid w:val="00902AB7"/>
    <w:rsid w:val="009030AF"/>
    <w:rsid w:val="00903905"/>
    <w:rsid w:val="009049AA"/>
    <w:rsid w:val="00904BB1"/>
    <w:rsid w:val="00904D31"/>
    <w:rsid w:val="00905DF4"/>
    <w:rsid w:val="00907AA7"/>
    <w:rsid w:val="00910C20"/>
    <w:rsid w:val="0091116F"/>
    <w:rsid w:val="00911B28"/>
    <w:rsid w:val="009128CF"/>
    <w:rsid w:val="0091511C"/>
    <w:rsid w:val="00916428"/>
    <w:rsid w:val="00917B17"/>
    <w:rsid w:val="00917B99"/>
    <w:rsid w:val="00921076"/>
    <w:rsid w:val="00921A58"/>
    <w:rsid w:val="00923AC5"/>
    <w:rsid w:val="00924849"/>
    <w:rsid w:val="00932EBD"/>
    <w:rsid w:val="00934486"/>
    <w:rsid w:val="00934D89"/>
    <w:rsid w:val="00934F22"/>
    <w:rsid w:val="0093593F"/>
    <w:rsid w:val="0093624E"/>
    <w:rsid w:val="009372F1"/>
    <w:rsid w:val="00941399"/>
    <w:rsid w:val="00942133"/>
    <w:rsid w:val="00942217"/>
    <w:rsid w:val="00942B43"/>
    <w:rsid w:val="0094357B"/>
    <w:rsid w:val="00944E85"/>
    <w:rsid w:val="00945D4A"/>
    <w:rsid w:val="00951361"/>
    <w:rsid w:val="00955AA6"/>
    <w:rsid w:val="00955B3D"/>
    <w:rsid w:val="00956428"/>
    <w:rsid w:val="00960BD1"/>
    <w:rsid w:val="00961D7F"/>
    <w:rsid w:val="0096324C"/>
    <w:rsid w:val="009637A6"/>
    <w:rsid w:val="00963F3B"/>
    <w:rsid w:val="009642A5"/>
    <w:rsid w:val="00966B42"/>
    <w:rsid w:val="00966C50"/>
    <w:rsid w:val="009675B6"/>
    <w:rsid w:val="00967797"/>
    <w:rsid w:val="00970645"/>
    <w:rsid w:val="00970A2C"/>
    <w:rsid w:val="00970E46"/>
    <w:rsid w:val="00971D3C"/>
    <w:rsid w:val="0097282D"/>
    <w:rsid w:val="009745A6"/>
    <w:rsid w:val="0097576D"/>
    <w:rsid w:val="0097635D"/>
    <w:rsid w:val="00980252"/>
    <w:rsid w:val="0098039C"/>
    <w:rsid w:val="00981097"/>
    <w:rsid w:val="009823D9"/>
    <w:rsid w:val="00983B4F"/>
    <w:rsid w:val="00983EFE"/>
    <w:rsid w:val="009847B7"/>
    <w:rsid w:val="00985C37"/>
    <w:rsid w:val="00985E23"/>
    <w:rsid w:val="009903D0"/>
    <w:rsid w:val="0099180B"/>
    <w:rsid w:val="00991F9D"/>
    <w:rsid w:val="009925B1"/>
    <w:rsid w:val="00994870"/>
    <w:rsid w:val="00997A19"/>
    <w:rsid w:val="009A08BB"/>
    <w:rsid w:val="009A2A83"/>
    <w:rsid w:val="009A2E52"/>
    <w:rsid w:val="009A41F5"/>
    <w:rsid w:val="009A64D9"/>
    <w:rsid w:val="009A6A19"/>
    <w:rsid w:val="009A71B0"/>
    <w:rsid w:val="009B052F"/>
    <w:rsid w:val="009B15F2"/>
    <w:rsid w:val="009B4283"/>
    <w:rsid w:val="009B4AE8"/>
    <w:rsid w:val="009B5A09"/>
    <w:rsid w:val="009B5D60"/>
    <w:rsid w:val="009B7ABF"/>
    <w:rsid w:val="009C03E7"/>
    <w:rsid w:val="009C0600"/>
    <w:rsid w:val="009C159A"/>
    <w:rsid w:val="009C2DB6"/>
    <w:rsid w:val="009C3F60"/>
    <w:rsid w:val="009C4A60"/>
    <w:rsid w:val="009C5007"/>
    <w:rsid w:val="009C608D"/>
    <w:rsid w:val="009D07A5"/>
    <w:rsid w:val="009D0D1E"/>
    <w:rsid w:val="009D3748"/>
    <w:rsid w:val="009D77A1"/>
    <w:rsid w:val="009D7B5C"/>
    <w:rsid w:val="009E161F"/>
    <w:rsid w:val="009E1773"/>
    <w:rsid w:val="009E1B38"/>
    <w:rsid w:val="009E2337"/>
    <w:rsid w:val="009E24A8"/>
    <w:rsid w:val="009E2A07"/>
    <w:rsid w:val="009E2A73"/>
    <w:rsid w:val="009E3063"/>
    <w:rsid w:val="009F0573"/>
    <w:rsid w:val="009F1D85"/>
    <w:rsid w:val="009F2A56"/>
    <w:rsid w:val="009F5F9E"/>
    <w:rsid w:val="009F71DA"/>
    <w:rsid w:val="009F7723"/>
    <w:rsid w:val="009F7A2F"/>
    <w:rsid w:val="00A00BCA"/>
    <w:rsid w:val="00A01755"/>
    <w:rsid w:val="00A05C46"/>
    <w:rsid w:val="00A11F20"/>
    <w:rsid w:val="00A12A55"/>
    <w:rsid w:val="00A12F13"/>
    <w:rsid w:val="00A130F4"/>
    <w:rsid w:val="00A159B6"/>
    <w:rsid w:val="00A16256"/>
    <w:rsid w:val="00A1697D"/>
    <w:rsid w:val="00A20859"/>
    <w:rsid w:val="00A25A4E"/>
    <w:rsid w:val="00A25BD5"/>
    <w:rsid w:val="00A261A9"/>
    <w:rsid w:val="00A26690"/>
    <w:rsid w:val="00A3063C"/>
    <w:rsid w:val="00A3094B"/>
    <w:rsid w:val="00A30C67"/>
    <w:rsid w:val="00A338F1"/>
    <w:rsid w:val="00A35EDA"/>
    <w:rsid w:val="00A36BFF"/>
    <w:rsid w:val="00A3755D"/>
    <w:rsid w:val="00A40285"/>
    <w:rsid w:val="00A42363"/>
    <w:rsid w:val="00A43626"/>
    <w:rsid w:val="00A436ED"/>
    <w:rsid w:val="00A43A89"/>
    <w:rsid w:val="00A43EB2"/>
    <w:rsid w:val="00A46130"/>
    <w:rsid w:val="00A46695"/>
    <w:rsid w:val="00A47C45"/>
    <w:rsid w:val="00A50566"/>
    <w:rsid w:val="00A52BA1"/>
    <w:rsid w:val="00A533BC"/>
    <w:rsid w:val="00A5575A"/>
    <w:rsid w:val="00A573F5"/>
    <w:rsid w:val="00A60200"/>
    <w:rsid w:val="00A6164E"/>
    <w:rsid w:val="00A63975"/>
    <w:rsid w:val="00A64A6F"/>
    <w:rsid w:val="00A65A1F"/>
    <w:rsid w:val="00A678D0"/>
    <w:rsid w:val="00A70500"/>
    <w:rsid w:val="00A7063B"/>
    <w:rsid w:val="00A71584"/>
    <w:rsid w:val="00A7639F"/>
    <w:rsid w:val="00A819FF"/>
    <w:rsid w:val="00A81EAC"/>
    <w:rsid w:val="00A8325B"/>
    <w:rsid w:val="00A844A8"/>
    <w:rsid w:val="00A86E9B"/>
    <w:rsid w:val="00A878B4"/>
    <w:rsid w:val="00A91363"/>
    <w:rsid w:val="00A92B1F"/>
    <w:rsid w:val="00A93F45"/>
    <w:rsid w:val="00A94B61"/>
    <w:rsid w:val="00A94C57"/>
    <w:rsid w:val="00A96EEA"/>
    <w:rsid w:val="00A9791F"/>
    <w:rsid w:val="00AA041A"/>
    <w:rsid w:val="00AA0D52"/>
    <w:rsid w:val="00AA2B5B"/>
    <w:rsid w:val="00AA47B6"/>
    <w:rsid w:val="00AB0B16"/>
    <w:rsid w:val="00AB13B0"/>
    <w:rsid w:val="00AB2552"/>
    <w:rsid w:val="00AB371F"/>
    <w:rsid w:val="00AB52B7"/>
    <w:rsid w:val="00AB5BD8"/>
    <w:rsid w:val="00AB64ED"/>
    <w:rsid w:val="00AC0FD9"/>
    <w:rsid w:val="00AC190D"/>
    <w:rsid w:val="00AC41BB"/>
    <w:rsid w:val="00AC4322"/>
    <w:rsid w:val="00AC78B9"/>
    <w:rsid w:val="00AD1750"/>
    <w:rsid w:val="00AD36E2"/>
    <w:rsid w:val="00AD5538"/>
    <w:rsid w:val="00AE15B1"/>
    <w:rsid w:val="00AE1B39"/>
    <w:rsid w:val="00AE2AD5"/>
    <w:rsid w:val="00AE3EEB"/>
    <w:rsid w:val="00AE4431"/>
    <w:rsid w:val="00AE4B77"/>
    <w:rsid w:val="00AE618E"/>
    <w:rsid w:val="00AE6879"/>
    <w:rsid w:val="00AE71FC"/>
    <w:rsid w:val="00AE73FA"/>
    <w:rsid w:val="00AE7893"/>
    <w:rsid w:val="00AF02F5"/>
    <w:rsid w:val="00AF0DE8"/>
    <w:rsid w:val="00AF2D6E"/>
    <w:rsid w:val="00AF30C5"/>
    <w:rsid w:val="00AF482D"/>
    <w:rsid w:val="00AF57B2"/>
    <w:rsid w:val="00AF5A42"/>
    <w:rsid w:val="00AF5B71"/>
    <w:rsid w:val="00AF6510"/>
    <w:rsid w:val="00AF7405"/>
    <w:rsid w:val="00AF7D3B"/>
    <w:rsid w:val="00AF7F3D"/>
    <w:rsid w:val="00B0138E"/>
    <w:rsid w:val="00B01843"/>
    <w:rsid w:val="00B028F6"/>
    <w:rsid w:val="00B02E95"/>
    <w:rsid w:val="00B0550B"/>
    <w:rsid w:val="00B05D51"/>
    <w:rsid w:val="00B0659C"/>
    <w:rsid w:val="00B06694"/>
    <w:rsid w:val="00B06EA0"/>
    <w:rsid w:val="00B07DAA"/>
    <w:rsid w:val="00B07E49"/>
    <w:rsid w:val="00B10F40"/>
    <w:rsid w:val="00B113B3"/>
    <w:rsid w:val="00B130B9"/>
    <w:rsid w:val="00B13202"/>
    <w:rsid w:val="00B13D66"/>
    <w:rsid w:val="00B13E98"/>
    <w:rsid w:val="00B178F2"/>
    <w:rsid w:val="00B20435"/>
    <w:rsid w:val="00B220D3"/>
    <w:rsid w:val="00B23A52"/>
    <w:rsid w:val="00B25EA9"/>
    <w:rsid w:val="00B26CD7"/>
    <w:rsid w:val="00B26E18"/>
    <w:rsid w:val="00B27133"/>
    <w:rsid w:val="00B2767B"/>
    <w:rsid w:val="00B31A4C"/>
    <w:rsid w:val="00B331DB"/>
    <w:rsid w:val="00B33EB6"/>
    <w:rsid w:val="00B34F75"/>
    <w:rsid w:val="00B35C1B"/>
    <w:rsid w:val="00B36591"/>
    <w:rsid w:val="00B37835"/>
    <w:rsid w:val="00B37B19"/>
    <w:rsid w:val="00B4082D"/>
    <w:rsid w:val="00B4420A"/>
    <w:rsid w:val="00B46AAE"/>
    <w:rsid w:val="00B478CC"/>
    <w:rsid w:val="00B51720"/>
    <w:rsid w:val="00B524E1"/>
    <w:rsid w:val="00B52C02"/>
    <w:rsid w:val="00B55104"/>
    <w:rsid w:val="00B55225"/>
    <w:rsid w:val="00B5634A"/>
    <w:rsid w:val="00B566E4"/>
    <w:rsid w:val="00B57924"/>
    <w:rsid w:val="00B65906"/>
    <w:rsid w:val="00B65F38"/>
    <w:rsid w:val="00B66C24"/>
    <w:rsid w:val="00B70A63"/>
    <w:rsid w:val="00B71FC8"/>
    <w:rsid w:val="00B7266B"/>
    <w:rsid w:val="00B72F7F"/>
    <w:rsid w:val="00B75009"/>
    <w:rsid w:val="00B75683"/>
    <w:rsid w:val="00B770DC"/>
    <w:rsid w:val="00B81B87"/>
    <w:rsid w:val="00B82A9C"/>
    <w:rsid w:val="00B83422"/>
    <w:rsid w:val="00B83B42"/>
    <w:rsid w:val="00B854A7"/>
    <w:rsid w:val="00B87032"/>
    <w:rsid w:val="00B873F9"/>
    <w:rsid w:val="00B90375"/>
    <w:rsid w:val="00B904EF"/>
    <w:rsid w:val="00B90628"/>
    <w:rsid w:val="00B91F15"/>
    <w:rsid w:val="00B940D1"/>
    <w:rsid w:val="00B94206"/>
    <w:rsid w:val="00B94B0A"/>
    <w:rsid w:val="00B95037"/>
    <w:rsid w:val="00B95A94"/>
    <w:rsid w:val="00B962ED"/>
    <w:rsid w:val="00B96836"/>
    <w:rsid w:val="00B96CC9"/>
    <w:rsid w:val="00B96F23"/>
    <w:rsid w:val="00B976F1"/>
    <w:rsid w:val="00B97D34"/>
    <w:rsid w:val="00B97F44"/>
    <w:rsid w:val="00BA11D8"/>
    <w:rsid w:val="00BA20B0"/>
    <w:rsid w:val="00BA26CC"/>
    <w:rsid w:val="00BA30B0"/>
    <w:rsid w:val="00BA378B"/>
    <w:rsid w:val="00BA4798"/>
    <w:rsid w:val="00BA51B8"/>
    <w:rsid w:val="00BA5CA2"/>
    <w:rsid w:val="00BA6361"/>
    <w:rsid w:val="00BB1FB1"/>
    <w:rsid w:val="00BB25CF"/>
    <w:rsid w:val="00BB338A"/>
    <w:rsid w:val="00BB3BC9"/>
    <w:rsid w:val="00BB42EE"/>
    <w:rsid w:val="00BB62D6"/>
    <w:rsid w:val="00BC41B6"/>
    <w:rsid w:val="00BC5509"/>
    <w:rsid w:val="00BC691A"/>
    <w:rsid w:val="00BC7735"/>
    <w:rsid w:val="00BD215F"/>
    <w:rsid w:val="00BD2D28"/>
    <w:rsid w:val="00BD3DDE"/>
    <w:rsid w:val="00BD421E"/>
    <w:rsid w:val="00BD5741"/>
    <w:rsid w:val="00BD590F"/>
    <w:rsid w:val="00BD64EC"/>
    <w:rsid w:val="00BD6760"/>
    <w:rsid w:val="00BD6BA3"/>
    <w:rsid w:val="00BE0437"/>
    <w:rsid w:val="00BE0BCC"/>
    <w:rsid w:val="00BE23A8"/>
    <w:rsid w:val="00BE2B3F"/>
    <w:rsid w:val="00BE353F"/>
    <w:rsid w:val="00BE36DA"/>
    <w:rsid w:val="00BE4310"/>
    <w:rsid w:val="00BE4AA2"/>
    <w:rsid w:val="00BE4ECB"/>
    <w:rsid w:val="00BE5B81"/>
    <w:rsid w:val="00BE642D"/>
    <w:rsid w:val="00BE7B73"/>
    <w:rsid w:val="00BF085B"/>
    <w:rsid w:val="00BF0B82"/>
    <w:rsid w:val="00BF0EE7"/>
    <w:rsid w:val="00BF264C"/>
    <w:rsid w:val="00BF3ADE"/>
    <w:rsid w:val="00BF4089"/>
    <w:rsid w:val="00BF63DA"/>
    <w:rsid w:val="00C0252C"/>
    <w:rsid w:val="00C02C42"/>
    <w:rsid w:val="00C0369D"/>
    <w:rsid w:val="00C04BEE"/>
    <w:rsid w:val="00C04E53"/>
    <w:rsid w:val="00C06D9E"/>
    <w:rsid w:val="00C07129"/>
    <w:rsid w:val="00C07205"/>
    <w:rsid w:val="00C106C6"/>
    <w:rsid w:val="00C1202C"/>
    <w:rsid w:val="00C1431C"/>
    <w:rsid w:val="00C1438A"/>
    <w:rsid w:val="00C14BEB"/>
    <w:rsid w:val="00C152E0"/>
    <w:rsid w:val="00C153CE"/>
    <w:rsid w:val="00C15674"/>
    <w:rsid w:val="00C16658"/>
    <w:rsid w:val="00C16B13"/>
    <w:rsid w:val="00C17CFB"/>
    <w:rsid w:val="00C20318"/>
    <w:rsid w:val="00C20F3B"/>
    <w:rsid w:val="00C23B49"/>
    <w:rsid w:val="00C26D4B"/>
    <w:rsid w:val="00C275A2"/>
    <w:rsid w:val="00C27A9A"/>
    <w:rsid w:val="00C358CD"/>
    <w:rsid w:val="00C36979"/>
    <w:rsid w:val="00C36AEE"/>
    <w:rsid w:val="00C40A19"/>
    <w:rsid w:val="00C40C35"/>
    <w:rsid w:val="00C40C86"/>
    <w:rsid w:val="00C417AA"/>
    <w:rsid w:val="00C4407B"/>
    <w:rsid w:val="00C4410E"/>
    <w:rsid w:val="00C45340"/>
    <w:rsid w:val="00C464A8"/>
    <w:rsid w:val="00C46EC5"/>
    <w:rsid w:val="00C5046F"/>
    <w:rsid w:val="00C51258"/>
    <w:rsid w:val="00C51AB9"/>
    <w:rsid w:val="00C51B33"/>
    <w:rsid w:val="00C53472"/>
    <w:rsid w:val="00C56A15"/>
    <w:rsid w:val="00C6045F"/>
    <w:rsid w:val="00C614E8"/>
    <w:rsid w:val="00C6170A"/>
    <w:rsid w:val="00C63243"/>
    <w:rsid w:val="00C64490"/>
    <w:rsid w:val="00C6751C"/>
    <w:rsid w:val="00C700C2"/>
    <w:rsid w:val="00C71804"/>
    <w:rsid w:val="00C72133"/>
    <w:rsid w:val="00C73411"/>
    <w:rsid w:val="00C74622"/>
    <w:rsid w:val="00C83A9A"/>
    <w:rsid w:val="00C851B5"/>
    <w:rsid w:val="00C85675"/>
    <w:rsid w:val="00C865CA"/>
    <w:rsid w:val="00C877C6"/>
    <w:rsid w:val="00C90173"/>
    <w:rsid w:val="00C91239"/>
    <w:rsid w:val="00C917A3"/>
    <w:rsid w:val="00C92721"/>
    <w:rsid w:val="00C9369D"/>
    <w:rsid w:val="00C937CF"/>
    <w:rsid w:val="00C93C80"/>
    <w:rsid w:val="00C9532A"/>
    <w:rsid w:val="00C95ACB"/>
    <w:rsid w:val="00C96CB1"/>
    <w:rsid w:val="00C96E15"/>
    <w:rsid w:val="00CA0A46"/>
    <w:rsid w:val="00CA187D"/>
    <w:rsid w:val="00CA3B53"/>
    <w:rsid w:val="00CA4AA3"/>
    <w:rsid w:val="00CA5D9F"/>
    <w:rsid w:val="00CA6BD4"/>
    <w:rsid w:val="00CB096B"/>
    <w:rsid w:val="00CB2691"/>
    <w:rsid w:val="00CB27FA"/>
    <w:rsid w:val="00CB2A5E"/>
    <w:rsid w:val="00CB4B7E"/>
    <w:rsid w:val="00CC194D"/>
    <w:rsid w:val="00CC1B50"/>
    <w:rsid w:val="00CC35FC"/>
    <w:rsid w:val="00CC414C"/>
    <w:rsid w:val="00CC4E42"/>
    <w:rsid w:val="00CC56BC"/>
    <w:rsid w:val="00CD0A4E"/>
    <w:rsid w:val="00CD207C"/>
    <w:rsid w:val="00CD2867"/>
    <w:rsid w:val="00CD3288"/>
    <w:rsid w:val="00CD46FD"/>
    <w:rsid w:val="00CD4C44"/>
    <w:rsid w:val="00CD4DB9"/>
    <w:rsid w:val="00CD4FC7"/>
    <w:rsid w:val="00CD6E35"/>
    <w:rsid w:val="00CD6EEA"/>
    <w:rsid w:val="00CD7D02"/>
    <w:rsid w:val="00CD7D21"/>
    <w:rsid w:val="00CE0BFA"/>
    <w:rsid w:val="00CE11E4"/>
    <w:rsid w:val="00CE1CF2"/>
    <w:rsid w:val="00CE1E46"/>
    <w:rsid w:val="00CE3482"/>
    <w:rsid w:val="00CE6CF8"/>
    <w:rsid w:val="00CE710F"/>
    <w:rsid w:val="00CE7A07"/>
    <w:rsid w:val="00CF33AA"/>
    <w:rsid w:val="00CF5812"/>
    <w:rsid w:val="00D005BB"/>
    <w:rsid w:val="00D01F17"/>
    <w:rsid w:val="00D02435"/>
    <w:rsid w:val="00D02C00"/>
    <w:rsid w:val="00D02DD8"/>
    <w:rsid w:val="00D04079"/>
    <w:rsid w:val="00D04CA8"/>
    <w:rsid w:val="00D04D38"/>
    <w:rsid w:val="00D072A4"/>
    <w:rsid w:val="00D07492"/>
    <w:rsid w:val="00D13882"/>
    <w:rsid w:val="00D13D1B"/>
    <w:rsid w:val="00D16F71"/>
    <w:rsid w:val="00D17E8E"/>
    <w:rsid w:val="00D22551"/>
    <w:rsid w:val="00D22783"/>
    <w:rsid w:val="00D23174"/>
    <w:rsid w:val="00D25614"/>
    <w:rsid w:val="00D3169D"/>
    <w:rsid w:val="00D3256B"/>
    <w:rsid w:val="00D34C71"/>
    <w:rsid w:val="00D3558C"/>
    <w:rsid w:val="00D36F7C"/>
    <w:rsid w:val="00D37F9E"/>
    <w:rsid w:val="00D4184A"/>
    <w:rsid w:val="00D462C3"/>
    <w:rsid w:val="00D46557"/>
    <w:rsid w:val="00D47200"/>
    <w:rsid w:val="00D547E4"/>
    <w:rsid w:val="00D54D6B"/>
    <w:rsid w:val="00D5579E"/>
    <w:rsid w:val="00D55D75"/>
    <w:rsid w:val="00D604E8"/>
    <w:rsid w:val="00D617F8"/>
    <w:rsid w:val="00D621FB"/>
    <w:rsid w:val="00D62B52"/>
    <w:rsid w:val="00D65E49"/>
    <w:rsid w:val="00D72129"/>
    <w:rsid w:val="00D72EF9"/>
    <w:rsid w:val="00D74F90"/>
    <w:rsid w:val="00D7559C"/>
    <w:rsid w:val="00D75DF3"/>
    <w:rsid w:val="00D77719"/>
    <w:rsid w:val="00D80039"/>
    <w:rsid w:val="00D80061"/>
    <w:rsid w:val="00D80FD7"/>
    <w:rsid w:val="00D81B68"/>
    <w:rsid w:val="00D83190"/>
    <w:rsid w:val="00D83A20"/>
    <w:rsid w:val="00D843F2"/>
    <w:rsid w:val="00D85535"/>
    <w:rsid w:val="00D86670"/>
    <w:rsid w:val="00D86959"/>
    <w:rsid w:val="00D90259"/>
    <w:rsid w:val="00D91DD9"/>
    <w:rsid w:val="00D91FE2"/>
    <w:rsid w:val="00D9233C"/>
    <w:rsid w:val="00D92934"/>
    <w:rsid w:val="00D93ADC"/>
    <w:rsid w:val="00D9493E"/>
    <w:rsid w:val="00D954F0"/>
    <w:rsid w:val="00D96A5D"/>
    <w:rsid w:val="00D97AA6"/>
    <w:rsid w:val="00DA341D"/>
    <w:rsid w:val="00DA47BB"/>
    <w:rsid w:val="00DA64E8"/>
    <w:rsid w:val="00DA68DA"/>
    <w:rsid w:val="00DA7CED"/>
    <w:rsid w:val="00DB06F7"/>
    <w:rsid w:val="00DB1180"/>
    <w:rsid w:val="00DB1259"/>
    <w:rsid w:val="00DB2980"/>
    <w:rsid w:val="00DB2C19"/>
    <w:rsid w:val="00DB3043"/>
    <w:rsid w:val="00DB3F68"/>
    <w:rsid w:val="00DB486E"/>
    <w:rsid w:val="00DB5E63"/>
    <w:rsid w:val="00DB612C"/>
    <w:rsid w:val="00DB615E"/>
    <w:rsid w:val="00DB6D98"/>
    <w:rsid w:val="00DC0B56"/>
    <w:rsid w:val="00DC1C42"/>
    <w:rsid w:val="00DC4E8A"/>
    <w:rsid w:val="00DC6C98"/>
    <w:rsid w:val="00DD00D9"/>
    <w:rsid w:val="00DD0D0E"/>
    <w:rsid w:val="00DD2955"/>
    <w:rsid w:val="00DD3B3A"/>
    <w:rsid w:val="00DD3F2E"/>
    <w:rsid w:val="00DD4046"/>
    <w:rsid w:val="00DD4BE5"/>
    <w:rsid w:val="00DD53BF"/>
    <w:rsid w:val="00DE00E2"/>
    <w:rsid w:val="00DE04F6"/>
    <w:rsid w:val="00DE0F59"/>
    <w:rsid w:val="00DE127C"/>
    <w:rsid w:val="00DE1284"/>
    <w:rsid w:val="00DE16C8"/>
    <w:rsid w:val="00DE1DB6"/>
    <w:rsid w:val="00DE2879"/>
    <w:rsid w:val="00DE34DC"/>
    <w:rsid w:val="00DE3B17"/>
    <w:rsid w:val="00DE5AA5"/>
    <w:rsid w:val="00DE5BBA"/>
    <w:rsid w:val="00DE6F6B"/>
    <w:rsid w:val="00DE6F89"/>
    <w:rsid w:val="00DE7375"/>
    <w:rsid w:val="00DF02B5"/>
    <w:rsid w:val="00DF112E"/>
    <w:rsid w:val="00DF194D"/>
    <w:rsid w:val="00DF3DD3"/>
    <w:rsid w:val="00DF420C"/>
    <w:rsid w:val="00DF5767"/>
    <w:rsid w:val="00DF63FF"/>
    <w:rsid w:val="00E00484"/>
    <w:rsid w:val="00E01570"/>
    <w:rsid w:val="00E019AA"/>
    <w:rsid w:val="00E02EEC"/>
    <w:rsid w:val="00E035A3"/>
    <w:rsid w:val="00E04FC0"/>
    <w:rsid w:val="00E05D5A"/>
    <w:rsid w:val="00E100D9"/>
    <w:rsid w:val="00E10BC6"/>
    <w:rsid w:val="00E13127"/>
    <w:rsid w:val="00E13EB5"/>
    <w:rsid w:val="00E14D9B"/>
    <w:rsid w:val="00E16200"/>
    <w:rsid w:val="00E22AA6"/>
    <w:rsid w:val="00E267FA"/>
    <w:rsid w:val="00E26F4D"/>
    <w:rsid w:val="00E27032"/>
    <w:rsid w:val="00E30987"/>
    <w:rsid w:val="00E316B8"/>
    <w:rsid w:val="00E31775"/>
    <w:rsid w:val="00E33638"/>
    <w:rsid w:val="00E3657D"/>
    <w:rsid w:val="00E3763C"/>
    <w:rsid w:val="00E37C76"/>
    <w:rsid w:val="00E438A3"/>
    <w:rsid w:val="00E43CF4"/>
    <w:rsid w:val="00E451AB"/>
    <w:rsid w:val="00E45D65"/>
    <w:rsid w:val="00E4690A"/>
    <w:rsid w:val="00E47543"/>
    <w:rsid w:val="00E505EC"/>
    <w:rsid w:val="00E508FA"/>
    <w:rsid w:val="00E512DE"/>
    <w:rsid w:val="00E5182D"/>
    <w:rsid w:val="00E519C0"/>
    <w:rsid w:val="00E52665"/>
    <w:rsid w:val="00E526A6"/>
    <w:rsid w:val="00E52853"/>
    <w:rsid w:val="00E53D9D"/>
    <w:rsid w:val="00E5653B"/>
    <w:rsid w:val="00E5654D"/>
    <w:rsid w:val="00E572AE"/>
    <w:rsid w:val="00E6145B"/>
    <w:rsid w:val="00E6180E"/>
    <w:rsid w:val="00E622B7"/>
    <w:rsid w:val="00E62A57"/>
    <w:rsid w:val="00E62DCE"/>
    <w:rsid w:val="00E65768"/>
    <w:rsid w:val="00E662FA"/>
    <w:rsid w:val="00E71189"/>
    <w:rsid w:val="00E72B2C"/>
    <w:rsid w:val="00E748DF"/>
    <w:rsid w:val="00E76330"/>
    <w:rsid w:val="00E775C8"/>
    <w:rsid w:val="00E777FE"/>
    <w:rsid w:val="00E822AB"/>
    <w:rsid w:val="00E83003"/>
    <w:rsid w:val="00E8312D"/>
    <w:rsid w:val="00E83857"/>
    <w:rsid w:val="00E852DD"/>
    <w:rsid w:val="00E8754A"/>
    <w:rsid w:val="00E92635"/>
    <w:rsid w:val="00E929BA"/>
    <w:rsid w:val="00E92FF6"/>
    <w:rsid w:val="00E94444"/>
    <w:rsid w:val="00EA002E"/>
    <w:rsid w:val="00EA08BC"/>
    <w:rsid w:val="00EA0ACA"/>
    <w:rsid w:val="00EA1E75"/>
    <w:rsid w:val="00EA37A9"/>
    <w:rsid w:val="00EA573E"/>
    <w:rsid w:val="00EA576F"/>
    <w:rsid w:val="00EA7DF3"/>
    <w:rsid w:val="00EB0435"/>
    <w:rsid w:val="00EB0CD4"/>
    <w:rsid w:val="00EB1831"/>
    <w:rsid w:val="00EB2579"/>
    <w:rsid w:val="00EB3134"/>
    <w:rsid w:val="00EB37B0"/>
    <w:rsid w:val="00EB52D0"/>
    <w:rsid w:val="00EB6252"/>
    <w:rsid w:val="00EB65C4"/>
    <w:rsid w:val="00EC3571"/>
    <w:rsid w:val="00EC46C7"/>
    <w:rsid w:val="00EC5922"/>
    <w:rsid w:val="00EC6424"/>
    <w:rsid w:val="00EC720C"/>
    <w:rsid w:val="00EC77F7"/>
    <w:rsid w:val="00EC7DE6"/>
    <w:rsid w:val="00EC7E2A"/>
    <w:rsid w:val="00EC7E5C"/>
    <w:rsid w:val="00ED059C"/>
    <w:rsid w:val="00ED1095"/>
    <w:rsid w:val="00ED2043"/>
    <w:rsid w:val="00ED3AA1"/>
    <w:rsid w:val="00ED3B9F"/>
    <w:rsid w:val="00ED48E8"/>
    <w:rsid w:val="00ED6D25"/>
    <w:rsid w:val="00ED6ECF"/>
    <w:rsid w:val="00ED78F0"/>
    <w:rsid w:val="00EE1307"/>
    <w:rsid w:val="00EE144F"/>
    <w:rsid w:val="00EE14CE"/>
    <w:rsid w:val="00EE58EA"/>
    <w:rsid w:val="00EE5B6F"/>
    <w:rsid w:val="00EE6508"/>
    <w:rsid w:val="00EF1C4F"/>
    <w:rsid w:val="00EF2274"/>
    <w:rsid w:val="00EF3C62"/>
    <w:rsid w:val="00EF5485"/>
    <w:rsid w:val="00EF6F34"/>
    <w:rsid w:val="00EF74AA"/>
    <w:rsid w:val="00F00671"/>
    <w:rsid w:val="00F00DE4"/>
    <w:rsid w:val="00F069BF"/>
    <w:rsid w:val="00F06F0C"/>
    <w:rsid w:val="00F07BE0"/>
    <w:rsid w:val="00F104BB"/>
    <w:rsid w:val="00F10FDB"/>
    <w:rsid w:val="00F11DFF"/>
    <w:rsid w:val="00F147EB"/>
    <w:rsid w:val="00F21A10"/>
    <w:rsid w:val="00F23680"/>
    <w:rsid w:val="00F249FA"/>
    <w:rsid w:val="00F261FA"/>
    <w:rsid w:val="00F3070C"/>
    <w:rsid w:val="00F34194"/>
    <w:rsid w:val="00F35802"/>
    <w:rsid w:val="00F36226"/>
    <w:rsid w:val="00F36469"/>
    <w:rsid w:val="00F37895"/>
    <w:rsid w:val="00F404ED"/>
    <w:rsid w:val="00F407BA"/>
    <w:rsid w:val="00F437AE"/>
    <w:rsid w:val="00F452F1"/>
    <w:rsid w:val="00F4655F"/>
    <w:rsid w:val="00F4704B"/>
    <w:rsid w:val="00F522D2"/>
    <w:rsid w:val="00F523B1"/>
    <w:rsid w:val="00F52644"/>
    <w:rsid w:val="00F5306B"/>
    <w:rsid w:val="00F54997"/>
    <w:rsid w:val="00F55091"/>
    <w:rsid w:val="00F56044"/>
    <w:rsid w:val="00F608C1"/>
    <w:rsid w:val="00F60968"/>
    <w:rsid w:val="00F60B2F"/>
    <w:rsid w:val="00F60DB5"/>
    <w:rsid w:val="00F6224E"/>
    <w:rsid w:val="00F64D5B"/>
    <w:rsid w:val="00F652D5"/>
    <w:rsid w:val="00F70F00"/>
    <w:rsid w:val="00F72F0B"/>
    <w:rsid w:val="00F74A5E"/>
    <w:rsid w:val="00F759CE"/>
    <w:rsid w:val="00F75EA8"/>
    <w:rsid w:val="00F76367"/>
    <w:rsid w:val="00F76529"/>
    <w:rsid w:val="00F76F78"/>
    <w:rsid w:val="00F801AA"/>
    <w:rsid w:val="00F81419"/>
    <w:rsid w:val="00F82118"/>
    <w:rsid w:val="00F8379C"/>
    <w:rsid w:val="00F8601D"/>
    <w:rsid w:val="00F87EB4"/>
    <w:rsid w:val="00F914E7"/>
    <w:rsid w:val="00F92BA0"/>
    <w:rsid w:val="00F937A0"/>
    <w:rsid w:val="00F95491"/>
    <w:rsid w:val="00F963F0"/>
    <w:rsid w:val="00F96A8F"/>
    <w:rsid w:val="00FA0F86"/>
    <w:rsid w:val="00FA19AD"/>
    <w:rsid w:val="00FA2736"/>
    <w:rsid w:val="00FA2ACC"/>
    <w:rsid w:val="00FA4A08"/>
    <w:rsid w:val="00FA552D"/>
    <w:rsid w:val="00FA6361"/>
    <w:rsid w:val="00FB154C"/>
    <w:rsid w:val="00FB15ED"/>
    <w:rsid w:val="00FB2A83"/>
    <w:rsid w:val="00FB3FB8"/>
    <w:rsid w:val="00FB4DB7"/>
    <w:rsid w:val="00FB6B9D"/>
    <w:rsid w:val="00FC2FDB"/>
    <w:rsid w:val="00FC4A3B"/>
    <w:rsid w:val="00FC4F88"/>
    <w:rsid w:val="00FC59C7"/>
    <w:rsid w:val="00FC7BDD"/>
    <w:rsid w:val="00FC7D83"/>
    <w:rsid w:val="00FD282B"/>
    <w:rsid w:val="00FD581D"/>
    <w:rsid w:val="00FD6629"/>
    <w:rsid w:val="00FD67D4"/>
    <w:rsid w:val="00FD72A3"/>
    <w:rsid w:val="00FE07D8"/>
    <w:rsid w:val="00FE0D60"/>
    <w:rsid w:val="00FE2194"/>
    <w:rsid w:val="00FE3BB6"/>
    <w:rsid w:val="00FE4EBF"/>
    <w:rsid w:val="00FE6FDD"/>
    <w:rsid w:val="00FE7092"/>
    <w:rsid w:val="00FE7718"/>
    <w:rsid w:val="00FF0307"/>
    <w:rsid w:val="00FF3026"/>
    <w:rsid w:val="00FF6854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90,#44697d,#f0ab00,#ccc"/>
    </o:shapedefaults>
    <o:shapelayout v:ext="edit">
      <o:idmap v:ext="edit" data="1"/>
    </o:shapelayout>
  </w:shapeDefaults>
  <w:decimalSymbol w:val=","/>
  <w:listSeparator w:val=";"/>
  <w14:docId w14:val="3BB10ECC"/>
  <w15:docId w15:val="{862AB1FB-4B60-4378-97E6-DE0E9464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C93C80"/>
  </w:style>
  <w:style w:type="paragraph" w:styleId="berschrift1">
    <w:name w:val="heading 1"/>
    <w:basedOn w:val="Standard"/>
    <w:next w:val="Standard"/>
    <w:rsid w:val="00546F6D"/>
    <w:pPr>
      <w:keepNext/>
      <w:spacing w:before="240" w:after="60"/>
      <w:outlineLvl w:val="0"/>
    </w:pPr>
    <w:rPr>
      <w:rFonts w:ascii="Arial Black" w:hAnsi="Arial Black" w:cs="Arial"/>
      <w:bCs/>
      <w:color w:val="F0AB00"/>
      <w:kern w:val="32"/>
      <w:sz w:val="32"/>
      <w:szCs w:val="32"/>
    </w:rPr>
  </w:style>
  <w:style w:type="paragraph" w:styleId="berschrift2">
    <w:name w:val="heading 2"/>
    <w:basedOn w:val="Standard"/>
    <w:next w:val="Standard"/>
    <w:rsid w:val="00546F6D"/>
    <w:pPr>
      <w:keepNext/>
      <w:spacing w:before="240" w:after="60"/>
      <w:outlineLvl w:val="1"/>
    </w:pPr>
    <w:rPr>
      <w:rFonts w:cs="Arial"/>
      <w:b/>
      <w:bCs/>
      <w:iCs/>
      <w:color w:val="44697D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546F6D"/>
    <w:pPr>
      <w:keepNext/>
      <w:spacing w:before="240" w:after="60"/>
      <w:outlineLvl w:val="2"/>
    </w:pPr>
    <w:rPr>
      <w:rFonts w:cs="Arial"/>
      <w:bCs/>
      <w:color w:val="44697D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0SessionTitle">
    <w:name w:val="000_Session_Title"/>
    <w:basedOn w:val="Standard"/>
    <w:qFormat/>
    <w:rsid w:val="00E508FA"/>
    <w:pPr>
      <w:ind w:left="170"/>
    </w:pPr>
    <w:rPr>
      <w:rFonts w:ascii="Arial Black" w:hAnsi="Arial Black" w:cs="Arial"/>
      <w:b/>
      <w:caps/>
      <w:sz w:val="40"/>
      <w:szCs w:val="32"/>
    </w:rPr>
  </w:style>
  <w:style w:type="paragraph" w:customStyle="1" w:styleId="004Introduction">
    <w:name w:val="004_Introduction"/>
    <w:basedOn w:val="Standard"/>
    <w:rsid w:val="00E508FA"/>
    <w:rPr>
      <w:sz w:val="22"/>
      <w:lang w:val="en-GB" w:eastAsia="en-US"/>
    </w:rPr>
  </w:style>
  <w:style w:type="paragraph" w:styleId="Kopfzeile">
    <w:name w:val="header"/>
    <w:basedOn w:val="Standard"/>
    <w:link w:val="KopfzeileZchn"/>
    <w:uiPriority w:val="99"/>
    <w:rsid w:val="004B0FB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4B0FBC"/>
    <w:pPr>
      <w:tabs>
        <w:tab w:val="center" w:pos="4536"/>
        <w:tab w:val="right" w:pos="9072"/>
      </w:tabs>
    </w:pPr>
  </w:style>
  <w:style w:type="paragraph" w:customStyle="1" w:styleId="02BodyCopy">
    <w:name w:val="02_Body_Copy"/>
    <w:basedOn w:val="Standard"/>
    <w:link w:val="02BodyCopyChar"/>
    <w:qFormat/>
    <w:rsid w:val="00FE2194"/>
    <w:rPr>
      <w:lang w:val="en-GB" w:eastAsia="en-US"/>
    </w:rPr>
  </w:style>
  <w:style w:type="paragraph" w:customStyle="1" w:styleId="01Headline">
    <w:name w:val="01_Headline"/>
    <w:basedOn w:val="Standard"/>
    <w:link w:val="01HeadlineZchnZchn"/>
    <w:qFormat/>
    <w:rsid w:val="00C45340"/>
    <w:rPr>
      <w:rFonts w:ascii="Arial Black" w:hAnsi="Arial Black" w:cs="Arial"/>
      <w:b/>
      <w:caps/>
      <w:sz w:val="24"/>
      <w:szCs w:val="32"/>
      <w:lang w:val="en-GB"/>
    </w:rPr>
  </w:style>
  <w:style w:type="paragraph" w:customStyle="1" w:styleId="010BodycopySubhead">
    <w:name w:val="010_Body_copy_Subhead"/>
    <w:basedOn w:val="Standard"/>
    <w:link w:val="010BodycopySubheadChar"/>
    <w:qFormat/>
    <w:rsid w:val="00B55104"/>
    <w:pPr>
      <w:spacing w:before="260"/>
    </w:pPr>
    <w:rPr>
      <w:b/>
      <w:bCs/>
      <w:sz w:val="22"/>
    </w:rPr>
  </w:style>
  <w:style w:type="paragraph" w:customStyle="1" w:styleId="020BulletIndent1">
    <w:name w:val="020_Bullet_Indent_1"/>
    <w:link w:val="020BulletIndent1Char"/>
    <w:qFormat/>
    <w:rsid w:val="00F74A5E"/>
    <w:pPr>
      <w:numPr>
        <w:numId w:val="1"/>
      </w:numPr>
    </w:pPr>
    <w:rPr>
      <w:color w:val="000000" w:themeColor="text1"/>
      <w:szCs w:val="22"/>
      <w:lang w:val="en-GB" w:eastAsia="en-US"/>
    </w:rPr>
  </w:style>
  <w:style w:type="character" w:customStyle="1" w:styleId="020BulletIndent1Char">
    <w:name w:val="020_Bullet_Indent_1 Char"/>
    <w:basedOn w:val="Absatz-Standardschriftart"/>
    <w:link w:val="020BulletIndent1"/>
    <w:rsid w:val="00F74A5E"/>
    <w:rPr>
      <w:color w:val="000000" w:themeColor="text1"/>
      <w:szCs w:val="22"/>
      <w:lang w:val="en-GB" w:eastAsia="en-US"/>
    </w:rPr>
  </w:style>
  <w:style w:type="paragraph" w:customStyle="1" w:styleId="011BodycopySubhead">
    <w:name w:val="011_Body_copy_Subhead"/>
    <w:basedOn w:val="Standard"/>
    <w:qFormat/>
    <w:rsid w:val="00B55104"/>
    <w:rPr>
      <w:i/>
      <w:sz w:val="22"/>
      <w:lang w:val="en-GB" w:eastAsia="en-US"/>
    </w:rPr>
  </w:style>
  <w:style w:type="paragraph" w:customStyle="1" w:styleId="21CopyrightText">
    <w:name w:val="21_Copyright_Text"/>
    <w:basedOn w:val="Standard"/>
    <w:rsid w:val="00862CB3"/>
    <w:pPr>
      <w:spacing w:before="20" w:line="240" w:lineRule="exact"/>
      <w:ind w:left="249" w:right="1134"/>
    </w:pPr>
    <w:rPr>
      <w:rFonts w:ascii="Times New (W1)" w:hAnsi="Times New (W1)"/>
      <w:sz w:val="18"/>
      <w:szCs w:val="18"/>
      <w:lang w:val="en-GB" w:eastAsia="en-US"/>
    </w:rPr>
  </w:style>
  <w:style w:type="character" w:styleId="Seitenzahl">
    <w:name w:val="page number"/>
    <w:basedOn w:val="Absatz-Standardschriftart"/>
    <w:rsid w:val="0006602C"/>
  </w:style>
  <w:style w:type="paragraph" w:customStyle="1" w:styleId="021BulletIndent2">
    <w:name w:val="021_Bullet _Indent_2"/>
    <w:qFormat/>
    <w:rsid w:val="00BF63DA"/>
    <w:pPr>
      <w:numPr>
        <w:numId w:val="2"/>
      </w:numPr>
      <w:ind w:left="714" w:hanging="357"/>
    </w:pPr>
    <w:rPr>
      <w:szCs w:val="22"/>
      <w:lang w:val="en-GB" w:eastAsia="en-US"/>
    </w:rPr>
  </w:style>
  <w:style w:type="paragraph" w:customStyle="1" w:styleId="002ExercisesSolutionsSpeakerCompany">
    <w:name w:val="002_ExercisesSolutions_SpeakerCompany"/>
    <w:basedOn w:val="004Introduction"/>
    <w:qFormat/>
    <w:rsid w:val="000B10CE"/>
    <w:pPr>
      <w:ind w:left="170"/>
    </w:pPr>
    <w:rPr>
      <w:sz w:val="32"/>
    </w:rPr>
  </w:style>
  <w:style w:type="table" w:styleId="Tabellenraster">
    <w:name w:val="Table Grid"/>
    <w:basedOn w:val="NormaleTabelle"/>
    <w:uiPriority w:val="59"/>
    <w:rsid w:val="00C27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1HeadlineZchnZchn">
    <w:name w:val="01_Headline Zchn Zchn"/>
    <w:basedOn w:val="Absatz-Standardschriftart"/>
    <w:link w:val="01Headline"/>
    <w:rsid w:val="00C45340"/>
    <w:rPr>
      <w:rFonts w:ascii="Arial Black" w:hAnsi="Arial Black" w:cs="Arial"/>
      <w:b/>
      <w:caps/>
      <w:sz w:val="24"/>
      <w:szCs w:val="32"/>
      <w:lang w:val="en-GB"/>
    </w:rPr>
  </w:style>
  <w:style w:type="paragraph" w:styleId="Sprechblasentext">
    <w:name w:val="Balloon Text"/>
    <w:basedOn w:val="Standard"/>
    <w:link w:val="SprechblasentextZchn"/>
    <w:rsid w:val="0024314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43146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02BodyCopy"/>
    <w:uiPriority w:val="99"/>
    <w:qFormat/>
    <w:rsid w:val="00F74A5E"/>
    <w:rPr>
      <w:sz w:val="14"/>
      <w:szCs w:val="16"/>
      <w:lang w:val="en-US"/>
    </w:rPr>
  </w:style>
  <w:style w:type="paragraph" w:styleId="Dokumentstruktur">
    <w:name w:val="Document Map"/>
    <w:basedOn w:val="Standard"/>
    <w:link w:val="DokumentstrukturZchn"/>
    <w:rsid w:val="0052571C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52571C"/>
    <w:rPr>
      <w:rFonts w:ascii="Tahoma" w:hAnsi="Tahoma" w:cs="Tahoma"/>
      <w:sz w:val="16"/>
      <w:szCs w:val="16"/>
    </w:rPr>
  </w:style>
  <w:style w:type="paragraph" w:customStyle="1" w:styleId="001session-ID">
    <w:name w:val="001_session-ID"/>
    <w:basedOn w:val="Standard"/>
    <w:next w:val="Standard"/>
    <w:qFormat/>
    <w:rsid w:val="00E508FA"/>
    <w:pPr>
      <w:ind w:left="170"/>
    </w:pPr>
    <w:rPr>
      <w:rFonts w:ascii="Arial (W1)" w:hAnsi="Arial (W1)" w:cs="Arial"/>
      <w:sz w:val="36"/>
    </w:rPr>
  </w:style>
  <w:style w:type="character" w:customStyle="1" w:styleId="FuzeileZchn">
    <w:name w:val="Fußzeile Zchn"/>
    <w:basedOn w:val="Absatz-Standardschriftart"/>
    <w:link w:val="Fuzeile"/>
    <w:uiPriority w:val="99"/>
    <w:rsid w:val="00E47543"/>
    <w:rPr>
      <w:sz w:val="24"/>
      <w:szCs w:val="24"/>
    </w:rPr>
  </w:style>
  <w:style w:type="character" w:styleId="Hyperlink">
    <w:name w:val="Hyperlink"/>
    <w:basedOn w:val="Absatz-Standardschriftart"/>
    <w:uiPriority w:val="99"/>
    <w:rsid w:val="00E47543"/>
    <w:rPr>
      <w:color w:val="04357B"/>
      <w:u w:val="single"/>
    </w:rPr>
  </w:style>
  <w:style w:type="character" w:styleId="BesuchterLink">
    <w:name w:val="FollowedHyperlink"/>
    <w:basedOn w:val="Absatz-Standardschriftart"/>
    <w:rsid w:val="00E47543"/>
    <w:rPr>
      <w:color w:val="999999" w:themeColor="followedHyperlink"/>
      <w:u w:val="single"/>
    </w:rPr>
  </w:style>
  <w:style w:type="paragraph" w:customStyle="1" w:styleId="Copyrightdeutsch">
    <w:name w:val="Copyright_deutsch"/>
    <w:rsid w:val="00352095"/>
    <w:rPr>
      <w:rFonts w:ascii="SAPFolioLight" w:hAnsi="SAPFolioLight"/>
      <w:sz w:val="18"/>
      <w:lang w:val="en-GB" w:eastAsia="en-US"/>
    </w:rPr>
  </w:style>
  <w:style w:type="paragraph" w:styleId="StandardWeb">
    <w:name w:val="Normal (Web)"/>
    <w:basedOn w:val="Standard"/>
    <w:uiPriority w:val="99"/>
    <w:unhideWhenUsed/>
    <w:rsid w:val="00352095"/>
    <w:pPr>
      <w:spacing w:before="100" w:beforeAutospacing="1" w:after="100" w:afterAutospacing="1"/>
    </w:pPr>
    <w:rPr>
      <w:rFonts w:eastAsia="Calibri"/>
    </w:rPr>
  </w:style>
  <w:style w:type="paragraph" w:customStyle="1" w:styleId="032TableBodCcopy">
    <w:name w:val="032_Table_BodCcopy"/>
    <w:basedOn w:val="Standard"/>
    <w:rsid w:val="00E100D9"/>
    <w:rPr>
      <w:rFonts w:eastAsiaTheme="minorHAnsi" w:cstheme="minorBidi"/>
      <w:szCs w:val="22"/>
      <w:lang w:val="en-US" w:eastAsia="en-US"/>
    </w:rPr>
  </w:style>
  <w:style w:type="paragraph" w:customStyle="1" w:styleId="033TableBullet">
    <w:name w:val="033_Table_Bullet"/>
    <w:basedOn w:val="Standard"/>
    <w:rsid w:val="00E100D9"/>
    <w:pPr>
      <w:numPr>
        <w:numId w:val="3"/>
      </w:numPr>
    </w:pPr>
  </w:style>
  <w:style w:type="paragraph" w:customStyle="1" w:styleId="031TableSubheadline">
    <w:name w:val="031_Table_Subheadline"/>
    <w:basedOn w:val="Standard"/>
    <w:rsid w:val="00AB371F"/>
    <w:rPr>
      <w:rFonts w:eastAsiaTheme="minorHAnsi" w:cstheme="minorBidi"/>
      <w:sz w:val="22"/>
      <w:szCs w:val="22"/>
      <w:lang w:val="en-US" w:eastAsia="en-US"/>
    </w:rPr>
  </w:style>
  <w:style w:type="paragraph" w:customStyle="1" w:styleId="03TableHeadline">
    <w:name w:val="03_Table_Headline"/>
    <w:basedOn w:val="Standard"/>
    <w:rsid w:val="00AB371F"/>
    <w:rPr>
      <w:rFonts w:eastAsiaTheme="minorHAnsi" w:cstheme="minorBidi"/>
      <w:b/>
      <w:sz w:val="22"/>
      <w:szCs w:val="22"/>
      <w:lang w:val="en-US" w:eastAsia="en-US"/>
    </w:rPr>
  </w:style>
  <w:style w:type="paragraph" w:styleId="Listenabsatz">
    <w:name w:val="List Paragraph"/>
    <w:basedOn w:val="Standard"/>
    <w:uiPriority w:val="34"/>
    <w:rsid w:val="00BD6BA3"/>
    <w:pPr>
      <w:ind w:left="720"/>
      <w:contextualSpacing/>
    </w:pPr>
  </w:style>
  <w:style w:type="paragraph" w:styleId="berarbeitung">
    <w:name w:val="Revision"/>
    <w:hidden/>
    <w:uiPriority w:val="99"/>
    <w:semiHidden/>
    <w:rsid w:val="004A426E"/>
    <w:rPr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2A5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B37F00" w:themeColor="accent1" w:themeShade="BF"/>
      <w:kern w:val="0"/>
      <w:sz w:val="28"/>
      <w:szCs w:val="28"/>
      <w:lang w:val="en-US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E62A57"/>
    <w:pPr>
      <w:spacing w:before="120" w:after="120" w:line="276" w:lineRule="auto"/>
      <w:ind w:left="709"/>
    </w:pPr>
    <w:rPr>
      <w:rFonts w:eastAsiaTheme="minorEastAsia" w:cstheme="minorBidi"/>
      <w:szCs w:val="22"/>
      <w:lang w:val="en-US" w:eastAsia="en-US"/>
    </w:rPr>
  </w:style>
  <w:style w:type="paragraph" w:styleId="Verzeichnis1">
    <w:name w:val="toc 1"/>
    <w:basedOn w:val="02BodyCopy"/>
    <w:next w:val="02BodyCopy"/>
    <w:autoRedefine/>
    <w:uiPriority w:val="39"/>
    <w:unhideWhenUsed/>
    <w:qFormat/>
    <w:rsid w:val="00980252"/>
    <w:pPr>
      <w:tabs>
        <w:tab w:val="right" w:leader="dot" w:pos="10490"/>
      </w:tabs>
      <w:spacing w:before="120" w:after="120" w:line="360" w:lineRule="auto"/>
    </w:pPr>
    <w:rPr>
      <w:rFonts w:eastAsiaTheme="minorEastAsia" w:cstheme="minorBidi"/>
      <w:szCs w:val="22"/>
      <w:lang w:val="en-US"/>
    </w:rPr>
  </w:style>
  <w:style w:type="character" w:customStyle="1" w:styleId="smalldictentry">
    <w:name w:val="smalldictentry"/>
    <w:basedOn w:val="Absatz-Standardschriftart"/>
    <w:rsid w:val="00655242"/>
    <w:rPr>
      <w:rFonts w:ascii="Arial" w:hAnsi="Arial" w:cs="Arial" w:hint="default"/>
      <w:i w:val="0"/>
      <w:iCs w:val="0"/>
      <w:color w:val="333333"/>
      <w:sz w:val="23"/>
      <w:szCs w:val="23"/>
    </w:rPr>
  </w:style>
  <w:style w:type="character" w:customStyle="1" w:styleId="word">
    <w:name w:val="word"/>
    <w:basedOn w:val="Absatz-Standardschriftart"/>
    <w:rsid w:val="00655242"/>
  </w:style>
  <w:style w:type="paragraph" w:styleId="Funotentext">
    <w:name w:val="footnote text"/>
    <w:basedOn w:val="Standard"/>
    <w:link w:val="FunotentextZchn"/>
    <w:rsid w:val="00A70500"/>
  </w:style>
  <w:style w:type="character" w:customStyle="1" w:styleId="FunotentextZchn">
    <w:name w:val="Fußnotentext Zchn"/>
    <w:basedOn w:val="Absatz-Standardschriftart"/>
    <w:link w:val="Funotentext"/>
    <w:rsid w:val="00A70500"/>
  </w:style>
  <w:style w:type="character" w:styleId="Funotenzeichen">
    <w:name w:val="footnote reference"/>
    <w:basedOn w:val="Absatz-Standardschriftart"/>
    <w:rsid w:val="00A70500"/>
    <w:rPr>
      <w:vertAlign w:val="superscript"/>
    </w:rPr>
  </w:style>
  <w:style w:type="character" w:customStyle="1" w:styleId="02BodyCopyChar">
    <w:name w:val="02_Body_Copy Char"/>
    <w:basedOn w:val="Absatz-Standardschriftart"/>
    <w:link w:val="02BodyCopy"/>
    <w:rsid w:val="0000566D"/>
    <w:rPr>
      <w:rFonts w:ascii="Arial" w:hAnsi="Arial"/>
      <w:lang w:val="en-GB" w:eastAsia="en-US"/>
    </w:rPr>
  </w:style>
  <w:style w:type="character" w:customStyle="1" w:styleId="l0s701">
    <w:name w:val="l0s701"/>
    <w:basedOn w:val="Absatz-Standardschriftart"/>
    <w:rsid w:val="00C5046F"/>
    <w:rPr>
      <w:rFonts w:ascii="Courier New" w:hAnsi="Courier New" w:cs="Courier New" w:hint="default"/>
      <w:color w:val="808080"/>
      <w:shd w:val="clear" w:color="auto" w:fill="FFFFFF"/>
    </w:rPr>
  </w:style>
  <w:style w:type="character" w:customStyle="1" w:styleId="l0s551">
    <w:name w:val="l0s551"/>
    <w:basedOn w:val="Absatz-Standardschriftart"/>
    <w:rsid w:val="00C5046F"/>
    <w:rPr>
      <w:rFonts w:ascii="Courier New" w:hAnsi="Courier New" w:cs="Courier New" w:hint="default"/>
      <w:color w:val="800080"/>
      <w:shd w:val="clear" w:color="auto" w:fill="FFFFFF"/>
    </w:rPr>
  </w:style>
  <w:style w:type="character" w:customStyle="1" w:styleId="l0s331">
    <w:name w:val="l0s331"/>
    <w:basedOn w:val="Absatz-Standardschriftart"/>
    <w:rsid w:val="00C5046F"/>
    <w:rPr>
      <w:rFonts w:ascii="Courier New" w:hAnsi="Courier New" w:cs="Courier New" w:hint="default"/>
      <w:color w:val="4DA619"/>
      <w:shd w:val="clear" w:color="auto" w:fill="FFFFFF"/>
    </w:rPr>
  </w:style>
  <w:style w:type="character" w:customStyle="1" w:styleId="l0s311">
    <w:name w:val="l0s311"/>
    <w:basedOn w:val="Absatz-Standardschriftart"/>
    <w:rsid w:val="00262BE1"/>
    <w:rPr>
      <w:rFonts w:ascii="Courier New" w:hAnsi="Courier New" w:cs="Courier New" w:hint="default"/>
      <w:i/>
      <w:iCs/>
      <w:color w:val="808080"/>
      <w:shd w:val="clear" w:color="auto" w:fill="FFFFFF"/>
    </w:rPr>
  </w:style>
  <w:style w:type="character" w:customStyle="1" w:styleId="010BodycopySubheadChar">
    <w:name w:val="010_Body_copy_Subhead Char"/>
    <w:basedOn w:val="Absatz-Standardschriftart"/>
    <w:link w:val="010BodycopySubhead"/>
    <w:rsid w:val="00CA0A46"/>
    <w:rPr>
      <w:rFonts w:ascii="Arial" w:hAnsi="Arial"/>
      <w:b/>
      <w:bCs/>
      <w:sz w:val="22"/>
    </w:rPr>
  </w:style>
  <w:style w:type="character" w:customStyle="1" w:styleId="berschrift3Zchn">
    <w:name w:val="Überschrift 3 Zchn"/>
    <w:basedOn w:val="Absatz-Standardschriftart"/>
    <w:link w:val="berschrift3"/>
    <w:rsid w:val="005E756A"/>
    <w:rPr>
      <w:rFonts w:ascii="Arial" w:hAnsi="Arial" w:cs="Arial"/>
      <w:bCs/>
      <w:color w:val="44697D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25BD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customStyle="1" w:styleId="02Headline">
    <w:name w:val="02_Headline"/>
    <w:basedOn w:val="Verzeichnis1"/>
    <w:next w:val="berschrift2"/>
    <w:link w:val="02HeadlineChar"/>
    <w:qFormat/>
    <w:rsid w:val="004D58DA"/>
    <w:rPr>
      <w:rFonts w:ascii="Arial Black" w:hAnsi="Arial Black"/>
      <w:b/>
      <w:caps/>
      <w:sz w:val="24"/>
    </w:rPr>
  </w:style>
  <w:style w:type="character" w:customStyle="1" w:styleId="02HeadlineChar">
    <w:name w:val="02_Headline Char"/>
    <w:basedOn w:val="01HeadlineZchnZchn"/>
    <w:link w:val="02Headline"/>
    <w:rsid w:val="004D58DA"/>
    <w:rPr>
      <w:rFonts w:ascii="Arial Black" w:eastAsiaTheme="minorEastAsia" w:hAnsi="Arial Black" w:cstheme="minorBidi"/>
      <w:b/>
      <w:caps/>
      <w:sz w:val="24"/>
      <w:szCs w:val="22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C5C17"/>
    <w:rPr>
      <w:sz w:val="24"/>
      <w:szCs w:val="24"/>
    </w:rPr>
  </w:style>
  <w:style w:type="paragraph" w:customStyle="1" w:styleId="sapxdpparagraph">
    <w:name w:val="sapxdpparagraph"/>
    <w:basedOn w:val="Standard"/>
    <w:rsid w:val="00B5634A"/>
    <w:pPr>
      <w:spacing w:before="100" w:beforeAutospacing="1" w:after="100" w:afterAutospacing="1"/>
    </w:pPr>
  </w:style>
  <w:style w:type="paragraph" w:styleId="Endnotentext">
    <w:name w:val="endnote text"/>
    <w:basedOn w:val="Standard"/>
    <w:link w:val="EndnotentextZchn"/>
    <w:rsid w:val="000D46B1"/>
  </w:style>
  <w:style w:type="character" w:customStyle="1" w:styleId="EndnotentextZchn">
    <w:name w:val="Endnotentext Zchn"/>
    <w:basedOn w:val="Absatz-Standardschriftart"/>
    <w:link w:val="Endnotentext"/>
    <w:rsid w:val="000D46B1"/>
  </w:style>
  <w:style w:type="character" w:styleId="Endnotenzeichen">
    <w:name w:val="endnote reference"/>
    <w:basedOn w:val="Absatz-Standardschriftart"/>
    <w:rsid w:val="000D46B1"/>
    <w:rPr>
      <w:vertAlign w:val="superscript"/>
    </w:rPr>
  </w:style>
  <w:style w:type="paragraph" w:customStyle="1" w:styleId="99Copyright">
    <w:name w:val="// 99_Copyright"/>
    <w:basedOn w:val="Standard"/>
    <w:uiPriority w:val="99"/>
    <w:rsid w:val="000C39EF"/>
    <w:pPr>
      <w:keepLines/>
      <w:tabs>
        <w:tab w:val="left" w:pos="85"/>
      </w:tabs>
      <w:suppressAutoHyphens/>
      <w:autoSpaceDE w:val="0"/>
      <w:autoSpaceDN w:val="0"/>
      <w:adjustRightInd w:val="0"/>
      <w:spacing w:after="85" w:line="120" w:lineRule="atLeast"/>
      <w:textAlignment w:val="center"/>
    </w:pPr>
    <w:rPr>
      <w:rFonts w:ascii="BentonSans Book" w:eastAsia="Calibri" w:hAnsi="BentonSans Book" w:cs="BentonSans Book"/>
      <w:color w:val="000000"/>
      <w:sz w:val="10"/>
      <w:szCs w:val="1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809894\AppData\Local\Microsoft\Windows\Temporary%20Internet%20Files\Content.Outlook\3LLQUCQ9\Teched_2011.dotx" TargetMode="External"/></Relationships>
</file>

<file path=word/theme/theme1.xml><?xml version="1.0" encoding="utf-8"?>
<a:theme xmlns:a="http://schemas.openxmlformats.org/drawingml/2006/main" name="Office Theme">
  <a:themeElements>
    <a:clrScheme name="sap_colors">
      <a:dk1>
        <a:srgbClr val="000000"/>
      </a:dk1>
      <a:lt1>
        <a:srgbClr val="FFFFFF"/>
      </a:lt1>
      <a:dk2>
        <a:srgbClr val="44697D"/>
      </a:dk2>
      <a:lt2>
        <a:srgbClr val="CCCCCC"/>
      </a:lt2>
      <a:accent1>
        <a:srgbClr val="F0AB00"/>
      </a:accent1>
      <a:accent2>
        <a:srgbClr val="666666"/>
      </a:accent2>
      <a:accent3>
        <a:srgbClr val="44697D"/>
      </a:accent3>
      <a:accent4>
        <a:srgbClr val="557630"/>
      </a:accent4>
      <a:accent5>
        <a:srgbClr val="774A39"/>
      </a:accent5>
      <a:accent6>
        <a:srgbClr val="644459"/>
      </a:accent6>
      <a:hlink>
        <a:srgbClr val="04357B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F8AAE-2C9F-44F9-B87B-3974F7BB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Teched_2011.dotx</Template>
  <TotalTime>0</TotalTime>
  <Pages>11</Pages>
  <Words>321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07_Introduction / Lorem ipsum dolor sit amet, consectetaur adipisicing elit, sed doeiusmod tempor incididunt ut labore et dolore magna aliqua</vt:lpstr>
      <vt:lpstr>07_Introduction / Lorem ipsum dolor sit amet, consectetaur adipisicing elit, sed doeiusmod tempor incididunt ut labore et dolore magna aliqua</vt:lpstr>
    </vt:vector>
  </TitlesOfParts>
  <Company>SAP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07_Introduction / Lorem ipsum dolor sit amet, consectetaur adipisicing elit, sed doeiusmod tempor incididunt ut labore et dolore magna aliqua</dc:title>
  <dc:creator>i809894;D058724</dc:creator>
  <cp:lastModifiedBy>Michael Höpp</cp:lastModifiedBy>
  <cp:revision>2</cp:revision>
  <cp:lastPrinted>2012-11-07T14:36:00Z</cp:lastPrinted>
  <dcterms:created xsi:type="dcterms:W3CDTF">2018-11-13T15:41:00Z</dcterms:created>
  <dcterms:modified xsi:type="dcterms:W3CDTF">2018-11-13T15:41:00Z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-1393600299</vt:i4>
  </property>
  <property fmtid="{D5CDD505-2E9C-101B-9397-08002B2CF9AE}" pid="4" name="_EmailSubject">
    <vt:lpwstr>POP 261 for Virtual Hands-On Sessions</vt:lpwstr>
  </property>
  <property fmtid="{D5CDD505-2E9C-101B-9397-08002B2CF9AE}" pid="5" name="_AuthorEmail">
    <vt:lpwstr>ronald.fischer@sap.com</vt:lpwstr>
  </property>
  <property fmtid="{D5CDD505-2E9C-101B-9397-08002B2CF9AE}" pid="6" name="_AuthorEmailDisplayName">
    <vt:lpwstr>Fischer, Ronald</vt:lpwstr>
  </property>
  <property fmtid="{D5CDD505-2E9C-101B-9397-08002B2CF9AE}" pid="7" name="_PreviousAdHocReviewCycleID">
    <vt:i4>-1004385455</vt:i4>
  </property>
  <property fmtid="{D5CDD505-2E9C-101B-9397-08002B2CF9AE}" pid="8" name="_DocHome">
    <vt:i4>270912687</vt:i4>
  </property>
  <property fmtid="{D5CDD505-2E9C-101B-9397-08002B2CF9AE}" pid="9" name="_ReviewingToolsShownOnce">
    <vt:lpwstr/>
  </property>
</Properties>
</file>